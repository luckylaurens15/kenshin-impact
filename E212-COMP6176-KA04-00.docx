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127D6EC4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90273" w14:textId="5B089C96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D72FF7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D72FF7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D72FF7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701FE41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4B791253" wp14:editId="7EC0DC61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7B0A9BC1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E2315" w14:textId="77777777" w:rsidR="00CC10D1" w:rsidRPr="00CA7BA1" w:rsidRDefault="00CC10D1" w:rsidP="00CC10D1">
            <w:pPr>
              <w:rPr>
                <w:rFonts w:ascii="Arial Narrow" w:hAnsi="Arial Narrow" w:cs="Tahoma"/>
                <w:sz w:val="36"/>
              </w:rPr>
            </w:pPr>
            <w:r w:rsidRPr="00CA7BA1">
              <w:rPr>
                <w:rFonts w:ascii="Arial Narrow" w:hAnsi="Arial Narrow" w:cs="Tahoma"/>
                <w:sz w:val="36"/>
              </w:rPr>
              <w:t xml:space="preserve">COMP6176 </w:t>
            </w:r>
            <w:r w:rsidRPr="00CA7BA1">
              <w:rPr>
                <w:rFonts w:ascii="Arial Narrow" w:hAnsi="Arial Narrow" w:cs="Tahoma"/>
                <w:sz w:val="36"/>
                <w:lang w:val="id-ID"/>
              </w:rPr>
              <w:t xml:space="preserve">| </w:t>
            </w:r>
            <w:r w:rsidRPr="00CA7BA1">
              <w:rPr>
                <w:rFonts w:ascii="Arial Narrow" w:hAnsi="Arial Narrow" w:cs="Tahoma"/>
                <w:sz w:val="36"/>
              </w:rPr>
              <w:t>COMP6232</w:t>
            </w:r>
          </w:p>
          <w:p w14:paraId="6C9E20E9" w14:textId="2754DC3C" w:rsidR="00235C36" w:rsidRPr="00876A58" w:rsidRDefault="00CC10D1" w:rsidP="00CC10D1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CA7BA1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9617678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1FE13470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623DD" w14:textId="492135C9" w:rsidR="00F80742" w:rsidRPr="00876A58" w:rsidRDefault="00C26BA1" w:rsidP="00D72FF7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39AACBA" w14:textId="471B041A" w:rsidR="000732DF" w:rsidRPr="0036420F" w:rsidRDefault="00355E80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355E80">
              <w:rPr>
                <w:rFonts w:ascii="Arial" w:hAnsi="Arial" w:cs="Arial"/>
                <w:b/>
                <w:sz w:val="20"/>
              </w:rPr>
              <w:t>E212-COMP6176-KA04-00</w:t>
            </w:r>
          </w:p>
        </w:tc>
      </w:tr>
      <w:tr w:rsidR="00E0375C" w:rsidRPr="00876A58" w14:paraId="2DF83C04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A57080" w14:textId="7506FE48" w:rsidR="00535DA7" w:rsidRPr="00C26BA1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D72FF7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D72FF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D72FF7">
              <w:rPr>
                <w:rFonts w:ascii="Arial" w:hAnsi="Arial" w:cs="Arial"/>
                <w:i/>
                <w:sz w:val="18"/>
                <w:szCs w:val="18"/>
                <w:lang w:val="id-ID"/>
              </w:rPr>
              <w:t>Eve</w:t>
            </w:r>
            <w:r w:rsidR="00C26BA1">
              <w:rPr>
                <w:rFonts w:ascii="Arial" w:hAnsi="Arial" w:cs="Arial"/>
                <w:i/>
                <w:sz w:val="18"/>
                <w:szCs w:val="18"/>
              </w:rPr>
              <w:t>n</w:t>
            </w:r>
            <w:r w:rsidR="00EF17AC" w:rsidRPr="00D72FF7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D72FF7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D72FF7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D72FF7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C26BA1">
              <w:rPr>
                <w:rFonts w:ascii="Arial" w:hAnsi="Arial" w:cs="Arial"/>
                <w:i/>
                <w:sz w:val="18"/>
                <w:szCs w:val="18"/>
              </w:rPr>
              <w:t>2020/2021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D9A0BC" w14:textId="786ECD8D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D72FF7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D72FF7">
              <w:rPr>
                <w:rFonts w:ascii="Arial" w:hAnsi="Arial" w:cs="Arial"/>
                <w:b/>
                <w:sz w:val="18"/>
              </w:rPr>
              <w:t xml:space="preserve"> </w:t>
            </w:r>
            <w:r w:rsidR="00C26BA1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72338B3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BCDBC8B" w14:textId="77777777" w:rsidR="00090081" w:rsidRDefault="00090081" w:rsidP="00090081">
      <w:pPr>
        <w:numPr>
          <w:ilvl w:val="0"/>
          <w:numId w:val="18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4EC70653" w14:textId="77777777" w:rsidR="00090081" w:rsidRDefault="00090081" w:rsidP="00090081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444A724C" w14:textId="77777777" w:rsidR="00090081" w:rsidRDefault="00090081" w:rsidP="00090081">
      <w:pPr>
        <w:numPr>
          <w:ilvl w:val="2"/>
          <w:numId w:val="19"/>
        </w:numPr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</w:t>
      </w:r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770FA6C5" w14:textId="77777777" w:rsidR="00090081" w:rsidRDefault="00090081" w:rsidP="00090081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2E7DD99D" w14:textId="77777777" w:rsidR="00090081" w:rsidRDefault="00090081" w:rsidP="00090081">
      <w:pPr>
        <w:numPr>
          <w:ilvl w:val="2"/>
          <w:numId w:val="19"/>
        </w:numPr>
        <w:spacing w:line="360" w:lineRule="auto"/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2D12343A" w14:textId="77777777" w:rsidR="00090081" w:rsidRDefault="00090081" w:rsidP="00090081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2E6A66E5" w14:textId="77777777" w:rsidR="00090081" w:rsidRDefault="00090081" w:rsidP="00090081">
      <w:pPr>
        <w:numPr>
          <w:ilvl w:val="2"/>
          <w:numId w:val="19"/>
        </w:numPr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Mendownload</w:t>
      </w:r>
      <w:proofErr w:type="spellEnd"/>
      <w:r>
        <w:rPr>
          <w:lang w:val="id-ID"/>
        </w:rPr>
        <w:t xml:space="preserve">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42FA2028" w14:textId="77777777" w:rsidR="00090081" w:rsidRDefault="00090081" w:rsidP="00090081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10B06484" w14:textId="77777777" w:rsidR="00090081" w:rsidRDefault="00090081" w:rsidP="00090081">
      <w:pPr>
        <w:numPr>
          <w:ilvl w:val="2"/>
          <w:numId w:val="19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r>
        <w:rPr>
          <w:lang w:val="id-ID"/>
        </w:rPr>
        <w:t>ng</w:t>
      </w:r>
      <w:proofErr w:type="spellEnd"/>
      <w:r>
        <w:rPr>
          <w:lang w:val="id-ID"/>
        </w:rPr>
        <w:t xml:space="preserve"> tidak sesuai dengan tema yang ada di soal proyek,</w:t>
      </w:r>
    </w:p>
    <w:p w14:paraId="5A0CE874" w14:textId="77777777" w:rsidR="00090081" w:rsidRDefault="00090081" w:rsidP="00090081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3C3E9570" w14:textId="77777777" w:rsidR="00090081" w:rsidRDefault="00090081" w:rsidP="00090081">
      <w:pPr>
        <w:numPr>
          <w:ilvl w:val="2"/>
          <w:numId w:val="19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47F7C7B9" w14:textId="77777777" w:rsidR="00090081" w:rsidRDefault="00090081" w:rsidP="00090081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07B5DC7A" w14:textId="77777777" w:rsidR="00090081" w:rsidRDefault="00090081" w:rsidP="00090081">
      <w:pPr>
        <w:numPr>
          <w:ilvl w:val="2"/>
          <w:numId w:val="19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66D7E6BF" w14:textId="77777777" w:rsidR="00090081" w:rsidRDefault="00090081" w:rsidP="00090081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03BC1099" w14:textId="77777777" w:rsidR="00090081" w:rsidRDefault="00090081" w:rsidP="00090081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60D55D93" w14:textId="77777777" w:rsidR="00090081" w:rsidRDefault="00090081" w:rsidP="00090081">
      <w:pPr>
        <w:numPr>
          <w:ilvl w:val="0"/>
          <w:numId w:val="18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7473BFBE" w14:textId="77777777" w:rsidR="00090081" w:rsidRDefault="00090081" w:rsidP="00090081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178FD915" w14:textId="77777777" w:rsidR="00090081" w:rsidRDefault="00090081" w:rsidP="00090081">
      <w:pPr>
        <w:spacing w:line="360" w:lineRule="auto"/>
        <w:ind w:left="360" w:hanging="360"/>
      </w:pPr>
    </w:p>
    <w:p w14:paraId="0487B441" w14:textId="77777777" w:rsidR="00090081" w:rsidRDefault="00090081" w:rsidP="00090081">
      <w:pPr>
        <w:numPr>
          <w:ilvl w:val="0"/>
          <w:numId w:val="18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651AC8E0" w14:textId="77777777" w:rsidR="00090081" w:rsidRDefault="00090081" w:rsidP="00090081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4F991A1B" w14:textId="77777777" w:rsidR="00090081" w:rsidRDefault="00090081" w:rsidP="00090081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F8B6AC1" w14:textId="77777777" w:rsidR="00090081" w:rsidRDefault="00090081" w:rsidP="00090081">
      <w:pPr>
        <w:numPr>
          <w:ilvl w:val="0"/>
          <w:numId w:val="18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766214E0" w14:textId="7AF63508" w:rsidR="00090081" w:rsidRDefault="00090081" w:rsidP="00090081">
      <w:pPr>
        <w:spacing w:line="360" w:lineRule="auto"/>
        <w:ind w:left="360"/>
        <w:jc w:val="both"/>
        <w:rPr>
          <w:i/>
          <w:sz w:val="20"/>
          <w:szCs w:val="20"/>
          <w:shd w:val="clear" w:color="auto" w:fill="FFFFFF"/>
          <w:lang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</w:t>
      </w:r>
      <w:r>
        <w:rPr>
          <w:i/>
          <w:sz w:val="20"/>
          <w:szCs w:val="20"/>
          <w:shd w:val="clear" w:color="auto" w:fill="FFFFFF"/>
          <w:lang w:eastAsia="x-none"/>
        </w:rPr>
        <w:t>t</w:t>
      </w:r>
    </w:p>
    <w:p w14:paraId="525D64D3" w14:textId="77777777" w:rsidR="00090081" w:rsidRDefault="00090081">
      <w:pPr>
        <w:spacing w:after="200" w:line="276" w:lineRule="auto"/>
        <w:rPr>
          <w:i/>
          <w:sz w:val="20"/>
          <w:szCs w:val="20"/>
          <w:shd w:val="clear" w:color="auto" w:fill="FFFFFF"/>
          <w:lang w:eastAsia="x-none"/>
        </w:rPr>
      </w:pPr>
      <w:r>
        <w:rPr>
          <w:i/>
          <w:sz w:val="20"/>
          <w:szCs w:val="20"/>
          <w:shd w:val="clear" w:color="auto" w:fill="FFFFFF"/>
          <w:lang w:eastAsia="x-none"/>
        </w:rPr>
        <w:br w:type="page"/>
      </w:r>
    </w:p>
    <w:p w14:paraId="2BC7DB93" w14:textId="77777777" w:rsidR="00E53E9F" w:rsidRPr="004875D4" w:rsidRDefault="00E53E9F" w:rsidP="00090081">
      <w:pPr>
        <w:numPr>
          <w:ilvl w:val="0"/>
          <w:numId w:val="18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4875D4">
        <w:rPr>
          <w:lang w:val="id-ID"/>
        </w:rPr>
        <w:lastRenderedPageBreak/>
        <w:t xml:space="preserve">Persentase </w:t>
      </w:r>
      <w:proofErr w:type="spellStart"/>
      <w:r w:rsidRPr="004875D4">
        <w:rPr>
          <w:lang w:val="id-ID"/>
        </w:rPr>
        <w:t>penilaiaan</w:t>
      </w:r>
      <w:proofErr w:type="spellEnd"/>
      <w:r w:rsidRPr="004875D4">
        <w:rPr>
          <w:lang w:val="id-ID"/>
        </w:rPr>
        <w:t xml:space="preserve"> untuk </w:t>
      </w:r>
      <w:proofErr w:type="spellStart"/>
      <w:r w:rsidRPr="004875D4">
        <w:rPr>
          <w:lang w:val="id-ID"/>
        </w:rPr>
        <w:t>matakuliah</w:t>
      </w:r>
      <w:proofErr w:type="spellEnd"/>
      <w:r w:rsidRPr="004875D4">
        <w:rPr>
          <w:lang w:val="id-ID"/>
        </w:rPr>
        <w:t xml:space="preserve"> in</w:t>
      </w:r>
      <w:proofErr w:type="spellStart"/>
      <w:r>
        <w:t>i</w:t>
      </w:r>
      <w:proofErr w:type="spellEnd"/>
      <w:r w:rsidRPr="004875D4">
        <w:rPr>
          <w:lang w:val="id-ID"/>
        </w:rPr>
        <w:t xml:space="preserve"> adalah sebagai berikut: </w:t>
      </w:r>
    </w:p>
    <w:p w14:paraId="2D3F562B" w14:textId="77777777" w:rsidR="00E53E9F" w:rsidRPr="00090081" w:rsidRDefault="00E53E9F" w:rsidP="00090081">
      <w:pPr>
        <w:spacing w:line="360" w:lineRule="auto"/>
        <w:ind w:left="360"/>
        <w:jc w:val="both"/>
        <w:rPr>
          <w:i/>
          <w:iCs/>
          <w:sz w:val="20"/>
          <w:szCs w:val="20"/>
          <w:shd w:val="clear" w:color="auto" w:fill="FFFFFF"/>
          <w:lang w:val="id-ID" w:eastAsia="x-none"/>
        </w:rPr>
      </w:pPr>
      <w:r w:rsidRPr="00090081">
        <w:rPr>
          <w:i/>
          <w:iCs/>
          <w:sz w:val="20"/>
          <w:szCs w:val="20"/>
          <w:shd w:val="clear" w:color="auto" w:fill="FFFFFF"/>
          <w:lang w:val="id-ID" w:eastAsia="x-none"/>
        </w:rPr>
        <w:t>Marking percentage for this subject is described as follows:</w:t>
      </w:r>
    </w:p>
    <w:p w14:paraId="71D97933" w14:textId="77777777" w:rsidR="00E53E9F" w:rsidRPr="00BE3C75" w:rsidRDefault="00E53E9F" w:rsidP="00E53E9F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A10D92" w:rsidRPr="002B1798" w14:paraId="1B508CAE" w14:textId="77777777" w:rsidTr="001F7CE2">
        <w:tc>
          <w:tcPr>
            <w:tcW w:w="1800" w:type="dxa"/>
            <w:shd w:val="clear" w:color="auto" w:fill="D9D9D9" w:themeFill="background1" w:themeFillShade="D9"/>
          </w:tcPr>
          <w:p w14:paraId="3F0B819A" w14:textId="77777777" w:rsidR="00A10D92" w:rsidRPr="002B1798" w:rsidRDefault="00A10D92" w:rsidP="001F7CE2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3777D653" w14:textId="77777777" w:rsidR="00A10D92" w:rsidRPr="002B1798" w:rsidRDefault="00A10D92" w:rsidP="001F7CE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B65FEC7" w14:textId="77777777" w:rsidR="00A10D92" w:rsidRPr="002B1798" w:rsidRDefault="00A10D92" w:rsidP="001F7CE2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62EBDCDA" w14:textId="77777777" w:rsidR="00A10D92" w:rsidRPr="002B1798" w:rsidRDefault="00A10D92" w:rsidP="001F7CE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10D92" w14:paraId="04A571C7" w14:textId="77777777" w:rsidTr="001F7CE2">
        <w:trPr>
          <w:trHeight w:val="422"/>
        </w:trPr>
        <w:tc>
          <w:tcPr>
            <w:tcW w:w="1800" w:type="dxa"/>
            <w:vAlign w:val="center"/>
          </w:tcPr>
          <w:p w14:paraId="7C31BDA8" w14:textId="77777777" w:rsidR="00A10D92" w:rsidRPr="00D10870" w:rsidRDefault="00A10D92" w:rsidP="001F7CE2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1B45DD0E" w14:textId="77777777" w:rsidR="00A10D92" w:rsidRPr="00D10870" w:rsidRDefault="00A10D92" w:rsidP="001F7CE2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</w:tr>
    </w:tbl>
    <w:p w14:paraId="64CF88AA" w14:textId="77777777" w:rsidR="00E53E9F" w:rsidRPr="00571235" w:rsidRDefault="00E53E9F" w:rsidP="00090081">
      <w:pPr>
        <w:numPr>
          <w:ilvl w:val="0"/>
          <w:numId w:val="18"/>
        </w:numPr>
        <w:tabs>
          <w:tab w:val="num" w:pos="540"/>
        </w:tabs>
        <w:spacing w:before="240"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8BAD1C8" w14:textId="77777777" w:rsidR="00E53E9F" w:rsidRPr="00090081" w:rsidRDefault="00E53E9F" w:rsidP="00E53E9F">
      <w:pPr>
        <w:ind w:left="360"/>
        <w:jc w:val="both"/>
        <w:rPr>
          <w:i/>
          <w:iCs/>
          <w:sz w:val="20"/>
          <w:szCs w:val="20"/>
          <w:shd w:val="clear" w:color="auto" w:fill="FFFFFF"/>
          <w:lang w:val="id-ID" w:eastAsia="x-none"/>
        </w:rPr>
      </w:pPr>
      <w:r w:rsidRPr="00090081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Software will be used in this subject are described as follows: </w:t>
      </w:r>
    </w:p>
    <w:p w14:paraId="020E87FA" w14:textId="77777777" w:rsidR="00E53E9F" w:rsidRPr="006E5FEB" w:rsidRDefault="00E53E9F" w:rsidP="00E53E9F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E53E9F" w14:paraId="23DB21D5" w14:textId="77777777" w:rsidTr="001F7CE2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02833CA5" w14:textId="77777777" w:rsidR="00E53E9F" w:rsidRPr="007E1E52" w:rsidRDefault="00E53E9F" w:rsidP="001F7CE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7FBA299B" w14:textId="77777777" w:rsidR="00E53E9F" w:rsidRPr="00290165" w:rsidRDefault="00E53E9F" w:rsidP="001F7CE2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E53E9F" w14:paraId="1445918F" w14:textId="77777777" w:rsidTr="001F7CE2">
        <w:trPr>
          <w:trHeight w:val="773"/>
        </w:trPr>
        <w:tc>
          <w:tcPr>
            <w:tcW w:w="4410" w:type="dxa"/>
            <w:vAlign w:val="center"/>
          </w:tcPr>
          <w:p w14:paraId="28ADA466" w14:textId="0A303CCD" w:rsidR="00E53E9F" w:rsidRPr="00644F9A" w:rsidRDefault="00E53E9F" w:rsidP="001F7CE2">
            <w:r w:rsidRPr="00644F9A">
              <w:t>Adobe Photoshop CC 20</w:t>
            </w:r>
            <w:r w:rsidR="00C26BA1">
              <w:t>20</w:t>
            </w:r>
          </w:p>
          <w:p w14:paraId="2888A37D" w14:textId="77777777" w:rsidR="00E53E9F" w:rsidRDefault="00E53E9F" w:rsidP="001F7CE2">
            <w:r w:rsidRPr="00644F9A">
              <w:t>Visual Studio Code</w:t>
            </w:r>
          </w:p>
          <w:p w14:paraId="1CF4C25C" w14:textId="4B82DB99" w:rsidR="00E53E9F" w:rsidRPr="00846160" w:rsidRDefault="00E53E9F" w:rsidP="001F7CE2">
            <w:r>
              <w:t>jQuery 3</w:t>
            </w:r>
            <w:r w:rsidR="004A6C28">
              <w:t>.5.1</w:t>
            </w:r>
          </w:p>
          <w:p w14:paraId="74D115FD" w14:textId="77777777" w:rsidR="00E53E9F" w:rsidRPr="00D10870" w:rsidRDefault="00E53E9F" w:rsidP="001F7CE2">
            <w:pPr>
              <w:tabs>
                <w:tab w:val="num" w:pos="720"/>
              </w:tabs>
              <w:spacing w:after="160" w:line="256" w:lineRule="auto"/>
              <w:ind w:left="-13"/>
            </w:pPr>
            <w:r w:rsidRPr="00644F9A">
              <w:t>Firefox / Chrome</w:t>
            </w:r>
          </w:p>
        </w:tc>
      </w:tr>
    </w:tbl>
    <w:p w14:paraId="4BEDDE29" w14:textId="77777777" w:rsidR="00E53E9F" w:rsidRDefault="00E53E9F" w:rsidP="00090081">
      <w:pPr>
        <w:numPr>
          <w:ilvl w:val="0"/>
          <w:numId w:val="18"/>
        </w:numPr>
        <w:tabs>
          <w:tab w:val="num" w:pos="540"/>
        </w:tabs>
        <w:spacing w:before="240" w:line="360" w:lineRule="auto"/>
        <w:ind w:left="360"/>
        <w:jc w:val="both"/>
        <w:rPr>
          <w:b/>
          <w:bCs/>
        </w:rPr>
      </w:pPr>
      <w:proofErr w:type="spellStart"/>
      <w:r>
        <w:t>Ekstensi</w:t>
      </w:r>
      <w:proofErr w:type="spellEnd"/>
      <w:r>
        <w:t xml:space="preserve"> file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090081">
        <w:rPr>
          <w:lang w:val="id-ID"/>
        </w:rPr>
        <w:t>sebagai</w:t>
      </w:r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F70A21C" w14:textId="77777777" w:rsidR="00E53E9F" w:rsidRPr="00090081" w:rsidRDefault="00E53E9F" w:rsidP="00E53E9F">
      <w:pPr>
        <w:ind w:left="360"/>
        <w:jc w:val="both"/>
        <w:rPr>
          <w:i/>
          <w:iCs/>
          <w:sz w:val="20"/>
          <w:szCs w:val="20"/>
          <w:shd w:val="clear" w:color="auto" w:fill="FFFFFF"/>
          <w:lang w:val="id-ID" w:eastAsia="x-none"/>
        </w:rPr>
      </w:pPr>
      <w:r w:rsidRPr="00090081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File extensions should be included in assignment and project collection for this subject are described as follows: </w:t>
      </w:r>
    </w:p>
    <w:p w14:paraId="1F07F67F" w14:textId="77777777" w:rsidR="00E53E9F" w:rsidRPr="00166B89" w:rsidRDefault="00E53E9F" w:rsidP="00E53E9F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E53E9F" w14:paraId="3C255070" w14:textId="77777777" w:rsidTr="001F7CE2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0F883663" w14:textId="77777777" w:rsidR="00E53E9F" w:rsidRPr="007E1E52" w:rsidRDefault="00E53E9F" w:rsidP="001F7CE2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779B3C0B" w14:textId="77777777" w:rsidR="00E53E9F" w:rsidRPr="007E1E52" w:rsidRDefault="00E53E9F" w:rsidP="001F7CE2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95B6829" w14:textId="77777777" w:rsidR="00E53E9F" w:rsidRPr="007E1E52" w:rsidRDefault="00E53E9F" w:rsidP="001F7CE2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62B7B19A" w14:textId="77777777" w:rsidR="00E53E9F" w:rsidRPr="007E1E52" w:rsidRDefault="00E53E9F" w:rsidP="001F7CE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E53E9F" w14:paraId="31A5F447" w14:textId="77777777" w:rsidTr="001F7CE2">
        <w:trPr>
          <w:trHeight w:val="620"/>
        </w:trPr>
        <w:tc>
          <w:tcPr>
            <w:tcW w:w="4410" w:type="dxa"/>
            <w:vAlign w:val="center"/>
          </w:tcPr>
          <w:p w14:paraId="7E8BBD50" w14:textId="77777777" w:rsidR="00E53E9F" w:rsidRPr="00D10870" w:rsidRDefault="00E53E9F" w:rsidP="001F7CE2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51EAA417" w14:textId="77777777" w:rsidR="00E53E9F" w:rsidRPr="00D10870" w:rsidRDefault="00E53E9F" w:rsidP="001F7CE2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5DFC3761" w14:textId="0D17B0C9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60E5C651" w14:textId="69F5ED36" w:rsidR="00E53E9F" w:rsidRDefault="00E53E9F" w:rsidP="00E53E9F">
      <w:pPr>
        <w:rPr>
          <w:lang w:val="id-ID"/>
        </w:rPr>
      </w:pPr>
    </w:p>
    <w:p w14:paraId="1A9A1E04" w14:textId="257E3A6C" w:rsidR="00E53E9F" w:rsidRDefault="00E53E9F" w:rsidP="00E53E9F">
      <w:pPr>
        <w:rPr>
          <w:lang w:val="id-ID"/>
        </w:rPr>
      </w:pPr>
    </w:p>
    <w:p w14:paraId="76941932" w14:textId="2A979CCF" w:rsidR="00E53E9F" w:rsidRDefault="00E53E9F" w:rsidP="00E53E9F">
      <w:pPr>
        <w:rPr>
          <w:lang w:val="id-ID"/>
        </w:rPr>
      </w:pPr>
    </w:p>
    <w:p w14:paraId="15677E9A" w14:textId="3E70A5C6" w:rsidR="00E53E9F" w:rsidRDefault="00E53E9F" w:rsidP="00E53E9F">
      <w:pPr>
        <w:rPr>
          <w:lang w:val="id-ID"/>
        </w:rPr>
      </w:pPr>
    </w:p>
    <w:p w14:paraId="02946FE1" w14:textId="1394C124" w:rsidR="00E53E9F" w:rsidRDefault="00E53E9F" w:rsidP="00E53E9F">
      <w:pPr>
        <w:rPr>
          <w:lang w:val="id-ID"/>
        </w:rPr>
      </w:pPr>
    </w:p>
    <w:p w14:paraId="4CC2309C" w14:textId="50CFB9CC" w:rsidR="00E53E9F" w:rsidRDefault="00E53E9F" w:rsidP="00E53E9F">
      <w:pPr>
        <w:rPr>
          <w:lang w:val="id-ID"/>
        </w:rPr>
      </w:pPr>
    </w:p>
    <w:p w14:paraId="4C179AE1" w14:textId="409D866D" w:rsidR="00E53E9F" w:rsidRDefault="00E53E9F" w:rsidP="00E53E9F">
      <w:pPr>
        <w:rPr>
          <w:lang w:val="id-ID"/>
        </w:rPr>
      </w:pPr>
    </w:p>
    <w:p w14:paraId="763AD185" w14:textId="4984D7EC" w:rsidR="00E53E9F" w:rsidRDefault="00E53E9F" w:rsidP="00E53E9F">
      <w:pPr>
        <w:rPr>
          <w:lang w:val="id-ID"/>
        </w:rPr>
      </w:pPr>
    </w:p>
    <w:p w14:paraId="085C5546" w14:textId="59401E6B" w:rsidR="00E53E9F" w:rsidRDefault="00E53E9F" w:rsidP="00E53E9F">
      <w:pPr>
        <w:rPr>
          <w:lang w:val="id-ID"/>
        </w:rPr>
      </w:pPr>
    </w:p>
    <w:p w14:paraId="0BDBCD5C" w14:textId="0A61F7C6" w:rsidR="00E53E9F" w:rsidRDefault="00E53E9F" w:rsidP="00E53E9F">
      <w:pPr>
        <w:rPr>
          <w:lang w:val="id-ID"/>
        </w:rPr>
      </w:pPr>
    </w:p>
    <w:p w14:paraId="6B6B26FE" w14:textId="08C3C3BB" w:rsidR="00E53E9F" w:rsidRDefault="00E53E9F" w:rsidP="00E53E9F">
      <w:pPr>
        <w:rPr>
          <w:lang w:val="id-ID"/>
        </w:rPr>
      </w:pPr>
    </w:p>
    <w:p w14:paraId="59388E4F" w14:textId="69B8616F" w:rsidR="00E53E9F" w:rsidRDefault="00E53E9F" w:rsidP="00E53E9F">
      <w:pPr>
        <w:rPr>
          <w:lang w:val="id-ID"/>
        </w:rPr>
      </w:pPr>
    </w:p>
    <w:p w14:paraId="617EDF60" w14:textId="5B4C4FF9" w:rsidR="00E53E9F" w:rsidRDefault="00E53E9F" w:rsidP="00E53E9F">
      <w:pPr>
        <w:rPr>
          <w:lang w:val="id-ID"/>
        </w:rPr>
      </w:pPr>
    </w:p>
    <w:p w14:paraId="19A4E517" w14:textId="65F570D4" w:rsidR="00E53E9F" w:rsidRDefault="00E53E9F" w:rsidP="00E53E9F">
      <w:pPr>
        <w:rPr>
          <w:lang w:val="id-ID"/>
        </w:rPr>
      </w:pPr>
    </w:p>
    <w:p w14:paraId="13F66E2D" w14:textId="6FED832B" w:rsidR="00E53E9F" w:rsidRDefault="00E53E9F" w:rsidP="00E53E9F">
      <w:pPr>
        <w:rPr>
          <w:lang w:val="id-ID"/>
        </w:rPr>
      </w:pPr>
    </w:p>
    <w:p w14:paraId="05CE0C20" w14:textId="4CB3D2B5" w:rsidR="00E53E9F" w:rsidRDefault="00E53E9F" w:rsidP="00E53E9F">
      <w:pPr>
        <w:rPr>
          <w:lang w:val="id-ID"/>
        </w:rPr>
      </w:pPr>
    </w:p>
    <w:p w14:paraId="29A7549A" w14:textId="13657289" w:rsidR="00E53E9F" w:rsidRDefault="00E53E9F" w:rsidP="00E53E9F">
      <w:pPr>
        <w:rPr>
          <w:lang w:val="id-ID"/>
        </w:rPr>
      </w:pPr>
    </w:p>
    <w:p w14:paraId="35E7BC66" w14:textId="16336B9A" w:rsidR="00E53E9F" w:rsidRDefault="00E53E9F" w:rsidP="00E53E9F">
      <w:pPr>
        <w:rPr>
          <w:lang w:val="id-ID"/>
        </w:rPr>
      </w:pPr>
    </w:p>
    <w:p w14:paraId="4DB39E8E" w14:textId="7ED67C7B" w:rsidR="00E53E9F" w:rsidRDefault="00E53E9F" w:rsidP="00E53E9F">
      <w:pPr>
        <w:rPr>
          <w:lang w:val="id-ID"/>
        </w:rPr>
      </w:pPr>
    </w:p>
    <w:p w14:paraId="05728528" w14:textId="156AF66C" w:rsidR="00E53E9F" w:rsidRDefault="00E53E9F" w:rsidP="00E53E9F">
      <w:pPr>
        <w:rPr>
          <w:lang w:val="id-ID"/>
        </w:rPr>
      </w:pPr>
    </w:p>
    <w:p w14:paraId="437C4B20" w14:textId="125AE5D1" w:rsidR="00E53E9F" w:rsidRDefault="00E53E9F" w:rsidP="00E53E9F">
      <w:pPr>
        <w:rPr>
          <w:lang w:val="id-ID"/>
        </w:rPr>
      </w:pPr>
    </w:p>
    <w:p w14:paraId="442F3893" w14:textId="629A3B56" w:rsidR="00E53E9F" w:rsidRDefault="00E53E9F" w:rsidP="00E53E9F">
      <w:pPr>
        <w:rPr>
          <w:lang w:val="id-ID"/>
        </w:rPr>
      </w:pPr>
    </w:p>
    <w:p w14:paraId="2FE57E39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12281F76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284BA1AC" w14:textId="77777777" w:rsidR="00643F75" w:rsidRDefault="00643F75" w:rsidP="00643F75">
      <w:pPr>
        <w:rPr>
          <w:lang w:val="id-ID"/>
        </w:rPr>
      </w:pPr>
    </w:p>
    <w:p w14:paraId="4C7A7F22" w14:textId="2573A5AB" w:rsidR="002C7C46" w:rsidRDefault="002C7C46" w:rsidP="002C7C46">
      <w:pPr>
        <w:spacing w:line="360" w:lineRule="auto"/>
        <w:ind w:left="720" w:hanging="720"/>
        <w:jc w:val="center"/>
        <w:rPr>
          <w:b/>
        </w:rPr>
      </w:pPr>
      <w:proofErr w:type="spellStart"/>
      <w:r>
        <w:rPr>
          <w:b/>
        </w:rPr>
        <w:t>Kenshin</w:t>
      </w:r>
      <w:proofErr w:type="spellEnd"/>
      <w:r>
        <w:rPr>
          <w:b/>
        </w:rPr>
        <w:t xml:space="preserve"> </w:t>
      </w:r>
      <w:proofErr w:type="spellStart"/>
      <w:r w:rsidR="00F52941">
        <w:rPr>
          <w:b/>
        </w:rPr>
        <w:t>i</w:t>
      </w:r>
      <w:r>
        <w:rPr>
          <w:b/>
        </w:rPr>
        <w:t>mp</w:t>
      </w:r>
      <w:r w:rsidR="00F52941">
        <w:rPr>
          <w:b/>
        </w:rPr>
        <w:t>A</w:t>
      </w:r>
      <w:r>
        <w:rPr>
          <w:b/>
        </w:rPr>
        <w:t>ct</w:t>
      </w:r>
      <w:proofErr w:type="spellEnd"/>
    </w:p>
    <w:p w14:paraId="126C2933" w14:textId="41BE3166" w:rsidR="002C7C46" w:rsidRDefault="002C7C46" w:rsidP="002C7C46">
      <w:pPr>
        <w:spacing w:line="360" w:lineRule="auto"/>
        <w:ind w:firstLine="720"/>
        <w:jc w:val="both"/>
      </w:pPr>
      <w:proofErr w:type="spellStart"/>
      <w:r>
        <w:rPr>
          <w:b/>
        </w:rPr>
        <w:t>Kenshin</w:t>
      </w:r>
      <w:proofErr w:type="spellEnd"/>
      <w:r>
        <w:rPr>
          <w:b/>
        </w:rPr>
        <w:t xml:space="preserve"> </w:t>
      </w:r>
      <w:r w:rsidR="00F52941">
        <w:rPr>
          <w:b/>
        </w:rPr>
        <w:t>I</w:t>
      </w:r>
      <w:r>
        <w:rPr>
          <w:b/>
        </w:rPr>
        <w:t>mp</w:t>
      </w:r>
      <w:r w:rsidR="00F52941">
        <w:rPr>
          <w:b/>
        </w:rPr>
        <w:t>a</w:t>
      </w:r>
      <w:r>
        <w:rPr>
          <w:b/>
        </w:rPr>
        <w:t>ct</w:t>
      </w:r>
      <w:r>
        <w:t xml:space="preserve"> is a</w:t>
      </w:r>
      <w:r w:rsidR="0098114B">
        <w:t xml:space="preserve"> very</w:t>
      </w:r>
      <w:r>
        <w:t xml:space="preserve"> </w:t>
      </w:r>
      <w:r w:rsidRPr="0098114B">
        <w:t xml:space="preserve">popular </w:t>
      </w:r>
      <w:r w:rsidR="0098114B" w:rsidRPr="0098114B">
        <w:rPr>
          <w:shd w:val="clear" w:color="auto" w:fill="FFFFFF"/>
        </w:rPr>
        <w:t xml:space="preserve">open world action RPG free-to-play game </w:t>
      </w:r>
      <w:r w:rsidR="0098114B" w:rsidRPr="0098114B">
        <w:t xml:space="preserve">developed </w:t>
      </w:r>
      <w:r w:rsidR="0098114B">
        <w:t xml:space="preserve">by </w:t>
      </w:r>
      <w:proofErr w:type="spellStart"/>
      <w:r w:rsidR="005753CB" w:rsidRPr="003D6B6F">
        <w:rPr>
          <w:b/>
          <w:bCs/>
        </w:rPr>
        <w:t>M</w:t>
      </w:r>
      <w:r w:rsidR="0098114B" w:rsidRPr="003D6B6F">
        <w:rPr>
          <w:b/>
          <w:bCs/>
        </w:rPr>
        <w:t>ihoyo</w:t>
      </w:r>
      <w:r w:rsidR="00F52941" w:rsidRPr="003D6B6F">
        <w:rPr>
          <w:b/>
          <w:bCs/>
        </w:rPr>
        <w:t>m</w:t>
      </w:r>
      <w:r w:rsidR="0098114B" w:rsidRPr="003D6B6F">
        <w:rPr>
          <w:b/>
          <w:bCs/>
        </w:rPr>
        <w:t>an</w:t>
      </w:r>
      <w:proofErr w:type="spellEnd"/>
      <w:r>
        <w:t xml:space="preserve">. </w:t>
      </w:r>
    </w:p>
    <w:p w14:paraId="04B0D740" w14:textId="413FC7B7" w:rsidR="00E97D9F" w:rsidRPr="00E97D9F" w:rsidRDefault="000E1CD2" w:rsidP="002C7C46">
      <w:pPr>
        <w:spacing w:line="360" w:lineRule="auto"/>
        <w:ind w:firstLine="720"/>
        <w:jc w:val="both"/>
      </w:pPr>
      <w:r>
        <w:t>With the growth of information technology,</w:t>
      </w:r>
      <w:r w:rsidRPr="00E97D9F">
        <w:rPr>
          <w:b/>
          <w:bCs/>
        </w:rPr>
        <w:t xml:space="preserve"> </w:t>
      </w:r>
      <w:proofErr w:type="spellStart"/>
      <w:r w:rsidR="003D6B6F">
        <w:rPr>
          <w:b/>
        </w:rPr>
        <w:t>Kenshin</w:t>
      </w:r>
      <w:proofErr w:type="spellEnd"/>
      <w:r w:rsidR="003D6B6F">
        <w:rPr>
          <w:b/>
        </w:rPr>
        <w:t xml:space="preserve"> Impact</w:t>
      </w:r>
      <w:r w:rsidR="003D6B6F">
        <w:t xml:space="preserve"> </w:t>
      </w:r>
      <w:r w:rsidR="007918ED">
        <w:t>need to have an online presence for the</w:t>
      </w:r>
      <w:r w:rsidR="00E97D9F">
        <w:t>ir game</w:t>
      </w:r>
      <w:r w:rsidR="000E497E">
        <w:t xml:space="preserve"> business</w:t>
      </w:r>
      <w:r w:rsidR="00E97D9F">
        <w:t xml:space="preserve">. In order to do that, </w:t>
      </w:r>
      <w:proofErr w:type="spellStart"/>
      <w:r w:rsidR="003D6B6F">
        <w:rPr>
          <w:b/>
        </w:rPr>
        <w:t>Kenshin</w:t>
      </w:r>
      <w:proofErr w:type="spellEnd"/>
      <w:r w:rsidR="003D6B6F">
        <w:rPr>
          <w:b/>
        </w:rPr>
        <w:t xml:space="preserve"> Impact</w:t>
      </w:r>
      <w:r w:rsidR="003D6B6F">
        <w:t xml:space="preserve"> </w:t>
      </w:r>
      <w:r w:rsidR="00E97D9F">
        <w:t xml:space="preserve">must create a </w:t>
      </w:r>
      <w:r w:rsidR="00E97D9F">
        <w:rPr>
          <w:b/>
          <w:bCs/>
        </w:rPr>
        <w:t>logo</w:t>
      </w:r>
      <w:r w:rsidR="00E97D9F">
        <w:t xml:space="preserve"> and </w:t>
      </w:r>
      <w:r w:rsidR="00E97D9F">
        <w:rPr>
          <w:b/>
          <w:bCs/>
        </w:rPr>
        <w:t xml:space="preserve">website </w:t>
      </w:r>
      <w:r w:rsidR="00E97D9F">
        <w:t xml:space="preserve">that represents </w:t>
      </w:r>
      <w:proofErr w:type="spellStart"/>
      <w:r w:rsidR="00E97D9F">
        <w:rPr>
          <w:b/>
          <w:bCs/>
        </w:rPr>
        <w:t>Kenshin</w:t>
      </w:r>
      <w:proofErr w:type="spellEnd"/>
      <w:r w:rsidR="00E97D9F">
        <w:rPr>
          <w:b/>
          <w:bCs/>
        </w:rPr>
        <w:t xml:space="preserve"> </w:t>
      </w:r>
      <w:r w:rsidR="00F52941">
        <w:rPr>
          <w:b/>
          <w:bCs/>
        </w:rPr>
        <w:t>I</w:t>
      </w:r>
      <w:r w:rsidR="00E97D9F">
        <w:rPr>
          <w:b/>
          <w:bCs/>
        </w:rPr>
        <w:t>mp</w:t>
      </w:r>
      <w:r w:rsidR="00F52941">
        <w:rPr>
          <w:b/>
          <w:bCs/>
        </w:rPr>
        <w:t>a</w:t>
      </w:r>
      <w:r w:rsidR="00E97D9F">
        <w:rPr>
          <w:b/>
          <w:bCs/>
        </w:rPr>
        <w:t>ct’s</w:t>
      </w:r>
      <w:r w:rsidR="00E97D9F">
        <w:t xml:space="preserve"> image. With this website’s existence, </w:t>
      </w:r>
      <w:proofErr w:type="spellStart"/>
      <w:r w:rsidR="00B62763">
        <w:rPr>
          <w:b/>
        </w:rPr>
        <w:t>Kenshin</w:t>
      </w:r>
      <w:proofErr w:type="spellEnd"/>
      <w:r w:rsidR="00B62763">
        <w:rPr>
          <w:b/>
        </w:rPr>
        <w:t xml:space="preserve"> Impact</w:t>
      </w:r>
      <w:r w:rsidR="00B62763">
        <w:t xml:space="preserve"> </w:t>
      </w:r>
      <w:r w:rsidR="00E97D9F">
        <w:t>hopes that players can get to know their game better and attract more players.</w:t>
      </w:r>
    </w:p>
    <w:p w14:paraId="183B09D1" w14:textId="6798C9ED" w:rsidR="00E97D9F" w:rsidRDefault="00A72B0D" w:rsidP="00E97D9F">
      <w:pPr>
        <w:spacing w:line="360" w:lineRule="auto"/>
        <w:ind w:firstLine="720"/>
        <w:jc w:val="both"/>
      </w:pPr>
      <w:proofErr w:type="spellStart"/>
      <w:r w:rsidRPr="003D6B6F">
        <w:rPr>
          <w:b/>
          <w:bCs/>
        </w:rPr>
        <w:t>Mihoyoman</w:t>
      </w:r>
      <w:proofErr w:type="spellEnd"/>
      <w:r>
        <w:t xml:space="preserve"> </w:t>
      </w:r>
      <w:r w:rsidR="00E97D9F">
        <w:t xml:space="preserve">entrust you as a web designer to design and create </w:t>
      </w:r>
      <w:proofErr w:type="spellStart"/>
      <w:r w:rsidR="00E97D9F">
        <w:rPr>
          <w:b/>
          <w:bCs/>
        </w:rPr>
        <w:t>Kenshin</w:t>
      </w:r>
      <w:proofErr w:type="spellEnd"/>
      <w:r w:rsidR="00E97D9F">
        <w:rPr>
          <w:b/>
          <w:bCs/>
        </w:rPr>
        <w:t xml:space="preserve"> </w:t>
      </w:r>
      <w:r w:rsidR="00F52941">
        <w:rPr>
          <w:b/>
          <w:bCs/>
        </w:rPr>
        <w:t>Impa</w:t>
      </w:r>
      <w:r w:rsidR="00E97D9F">
        <w:rPr>
          <w:b/>
          <w:bCs/>
        </w:rPr>
        <w:t>ct’s</w:t>
      </w:r>
      <w:r w:rsidR="00E97D9F">
        <w:t xml:space="preserve"> </w:t>
      </w:r>
      <w:r w:rsidR="00E97D9F">
        <w:rPr>
          <w:b/>
        </w:rPr>
        <w:t>logo</w:t>
      </w:r>
      <w:r w:rsidR="00E97D9F">
        <w:t xml:space="preserve"> and </w:t>
      </w:r>
      <w:r w:rsidR="00E97D9F">
        <w:rPr>
          <w:b/>
        </w:rPr>
        <w:t>website</w:t>
      </w:r>
      <w:r w:rsidR="00E97D9F">
        <w:t xml:space="preserve">. </w:t>
      </w:r>
    </w:p>
    <w:p w14:paraId="72278DD0" w14:textId="77777777" w:rsidR="0000177B" w:rsidRDefault="0000177B" w:rsidP="00E97D9F">
      <w:pPr>
        <w:spacing w:line="360" w:lineRule="auto"/>
        <w:jc w:val="both"/>
      </w:pPr>
    </w:p>
    <w:p w14:paraId="2BF4550B" w14:textId="0EB28867" w:rsidR="00E97D9F" w:rsidRDefault="00E97D9F" w:rsidP="00E97D9F">
      <w:pPr>
        <w:spacing w:line="360" w:lineRule="auto"/>
        <w:jc w:val="both"/>
      </w:pPr>
      <w:r>
        <w:t xml:space="preserve">The requirements from </w:t>
      </w:r>
      <w:proofErr w:type="spellStart"/>
      <w:r w:rsidR="003E55C2">
        <w:rPr>
          <w:b/>
        </w:rPr>
        <w:t>Kenshin</w:t>
      </w:r>
      <w:proofErr w:type="spellEnd"/>
      <w:r w:rsidR="003E55C2">
        <w:rPr>
          <w:b/>
        </w:rPr>
        <w:t xml:space="preserve"> Impact</w:t>
      </w:r>
      <w:r w:rsidR="003E55C2">
        <w:t xml:space="preserve"> </w:t>
      </w:r>
      <w:r>
        <w:t>are described below:</w:t>
      </w:r>
    </w:p>
    <w:p w14:paraId="576F50B9" w14:textId="4AFF82DA" w:rsidR="00E97D9F" w:rsidRDefault="00E97D9F" w:rsidP="00E97D9F">
      <w:pPr>
        <w:pStyle w:val="ListParagraph"/>
        <w:numPr>
          <w:ilvl w:val="3"/>
          <w:numId w:val="17"/>
        </w:numPr>
        <w:spacing w:line="360" w:lineRule="auto"/>
        <w:ind w:left="284" w:hanging="284"/>
        <w:jc w:val="both"/>
      </w:pPr>
      <w:proofErr w:type="spellStart"/>
      <w:r>
        <w:rPr>
          <w:b/>
        </w:rPr>
        <w:t>Kenshin</w:t>
      </w:r>
      <w:proofErr w:type="spellEnd"/>
      <w:r w:rsidR="00F52941">
        <w:rPr>
          <w:b/>
        </w:rPr>
        <w:t xml:space="preserve"> Impact</w:t>
      </w:r>
      <w:r>
        <w:t xml:space="preserve"> needs a </w:t>
      </w:r>
      <w:r>
        <w:rPr>
          <w:b/>
        </w:rPr>
        <w:t>logo</w:t>
      </w:r>
      <w:r>
        <w:t xml:space="preserve"> that represents the image of the game</w:t>
      </w:r>
      <w:r w:rsidR="00571C7F">
        <w:t xml:space="preserve"> that has </w:t>
      </w:r>
      <w:r w:rsidR="00571C7F">
        <w:rPr>
          <w:b/>
        </w:rPr>
        <w:t xml:space="preserve">MMORPG </w:t>
      </w:r>
      <w:r w:rsidR="00571C7F">
        <w:t>principles</w:t>
      </w:r>
      <w:r w:rsidR="00C33751">
        <w:t xml:space="preserve">. </w:t>
      </w:r>
      <w:r w:rsidR="00157AE6">
        <w:t xml:space="preserve">Consider the </w:t>
      </w:r>
      <w:r w:rsidR="00157AE6">
        <w:rPr>
          <w:b/>
        </w:rPr>
        <w:t>customer segment</w:t>
      </w:r>
      <w:r w:rsidR="00157AE6">
        <w:t xml:space="preserve">, </w:t>
      </w:r>
      <w:r w:rsidR="00157AE6">
        <w:rPr>
          <w:b/>
        </w:rPr>
        <w:t>shape</w:t>
      </w:r>
      <w:r w:rsidR="00157AE6">
        <w:t xml:space="preserve"> and </w:t>
      </w:r>
      <w:r w:rsidR="00157AE6">
        <w:rPr>
          <w:b/>
        </w:rPr>
        <w:t>colors</w:t>
      </w:r>
      <w:r w:rsidR="00157AE6">
        <w:t xml:space="preserve"> when designing the </w:t>
      </w:r>
      <w:r w:rsidR="00157AE6">
        <w:rPr>
          <w:b/>
        </w:rPr>
        <w:t>logo</w:t>
      </w:r>
      <w:r w:rsidR="00157AE6">
        <w:t xml:space="preserve"> </w:t>
      </w:r>
      <w:r>
        <w:t xml:space="preserve">The logo will be created using </w:t>
      </w:r>
      <w:r>
        <w:rPr>
          <w:b/>
        </w:rPr>
        <w:t>Adobe</w:t>
      </w:r>
      <w:r>
        <w:t xml:space="preserve"> </w:t>
      </w:r>
      <w:r>
        <w:rPr>
          <w:b/>
        </w:rPr>
        <w:t xml:space="preserve">Photoshop </w:t>
      </w:r>
      <w:r w:rsidR="00303DAD">
        <w:rPr>
          <w:b/>
        </w:rPr>
        <w:t>CC 2020</w:t>
      </w:r>
      <w:r>
        <w:t xml:space="preserve">, ensure no layers are </w:t>
      </w:r>
      <w:r>
        <w:rPr>
          <w:b/>
        </w:rPr>
        <w:t>merged</w:t>
      </w:r>
      <w:r>
        <w:t>.</w:t>
      </w:r>
    </w:p>
    <w:p w14:paraId="0459504E" w14:textId="77777777" w:rsidR="0000177B" w:rsidRPr="0000177B" w:rsidRDefault="0000177B" w:rsidP="0000177B">
      <w:pPr>
        <w:pStyle w:val="ListParagraph"/>
        <w:spacing w:line="360" w:lineRule="auto"/>
        <w:ind w:left="284"/>
        <w:jc w:val="both"/>
      </w:pPr>
    </w:p>
    <w:p w14:paraId="6478BF38" w14:textId="65CCFED6" w:rsidR="00E97D9F" w:rsidRDefault="006E0A71" w:rsidP="00E97D9F">
      <w:pPr>
        <w:pStyle w:val="ListParagraph"/>
        <w:numPr>
          <w:ilvl w:val="3"/>
          <w:numId w:val="17"/>
        </w:numPr>
        <w:spacing w:line="360" w:lineRule="auto"/>
        <w:ind w:left="284" w:hanging="284"/>
        <w:jc w:val="both"/>
      </w:pPr>
      <w:proofErr w:type="spellStart"/>
      <w:r>
        <w:rPr>
          <w:b/>
        </w:rPr>
        <w:t>Kenshin</w:t>
      </w:r>
      <w:proofErr w:type="spellEnd"/>
      <w:r>
        <w:rPr>
          <w:b/>
        </w:rPr>
        <w:t xml:space="preserve"> Impact</w:t>
      </w:r>
      <w:r>
        <w:t xml:space="preserve"> </w:t>
      </w:r>
      <w:r w:rsidR="00E97D9F">
        <w:t xml:space="preserve">wants you to design the </w:t>
      </w:r>
      <w:r w:rsidR="00E97D9F">
        <w:rPr>
          <w:b/>
        </w:rPr>
        <w:t>blueprint</w:t>
      </w:r>
      <w:r w:rsidR="00E97D9F">
        <w:t xml:space="preserve"> of your </w:t>
      </w:r>
      <w:r w:rsidR="00E97D9F">
        <w:rPr>
          <w:b/>
        </w:rPr>
        <w:t>homepage</w:t>
      </w:r>
      <w:r w:rsidR="00E97D9F">
        <w:t xml:space="preserve"> before making the HTML files. The </w:t>
      </w:r>
      <w:r w:rsidR="00E97D9F">
        <w:rPr>
          <w:b/>
        </w:rPr>
        <w:t>blueprint</w:t>
      </w:r>
      <w:r w:rsidR="00E97D9F">
        <w:t xml:space="preserve"> will be created using </w:t>
      </w:r>
      <w:r w:rsidR="00E97D9F">
        <w:rPr>
          <w:b/>
        </w:rPr>
        <w:t>Adobe</w:t>
      </w:r>
      <w:r w:rsidR="00E97D9F">
        <w:t xml:space="preserve"> </w:t>
      </w:r>
      <w:r w:rsidR="00E97D9F">
        <w:rPr>
          <w:b/>
        </w:rPr>
        <w:t xml:space="preserve">Photoshop </w:t>
      </w:r>
      <w:r w:rsidR="00F057FA">
        <w:rPr>
          <w:b/>
        </w:rPr>
        <w:t>CC 2020</w:t>
      </w:r>
      <w:r w:rsidR="00E97D9F">
        <w:t xml:space="preserve">. Ensure the </w:t>
      </w:r>
      <w:r w:rsidR="00E97D9F">
        <w:rPr>
          <w:b/>
        </w:rPr>
        <w:t>blueprint</w:t>
      </w:r>
      <w:r w:rsidR="00E97D9F">
        <w:t xml:space="preserve"> that you created is the exact same with the website that you will make later. The </w:t>
      </w:r>
      <w:r w:rsidR="00E97D9F">
        <w:rPr>
          <w:b/>
        </w:rPr>
        <w:t xml:space="preserve">homepage blueprint </w:t>
      </w:r>
      <w:r w:rsidR="00E97D9F">
        <w:t xml:space="preserve">will contain </w:t>
      </w:r>
      <w:r w:rsidR="00E97D9F">
        <w:rPr>
          <w:b/>
        </w:rPr>
        <w:t>header</w:t>
      </w:r>
      <w:r w:rsidR="00E97D9F">
        <w:t xml:space="preserve">, </w:t>
      </w:r>
      <w:r w:rsidR="00E97D9F">
        <w:rPr>
          <w:b/>
        </w:rPr>
        <w:t>navigation</w:t>
      </w:r>
      <w:r w:rsidR="00E97D9F">
        <w:t xml:space="preserve">, </w:t>
      </w:r>
      <w:r w:rsidR="00E97D9F">
        <w:rPr>
          <w:b/>
        </w:rPr>
        <w:t>content,</w:t>
      </w:r>
      <w:r w:rsidR="00E97D9F">
        <w:t xml:space="preserve"> and </w:t>
      </w:r>
      <w:r w:rsidR="00E97D9F">
        <w:rPr>
          <w:b/>
        </w:rPr>
        <w:t>footer</w:t>
      </w:r>
      <w:r w:rsidR="00E97D9F">
        <w:t xml:space="preserve"> as its structure.</w:t>
      </w:r>
    </w:p>
    <w:p w14:paraId="1D681309" w14:textId="77777777" w:rsidR="0000177B" w:rsidRPr="0000177B" w:rsidRDefault="0000177B" w:rsidP="0000177B">
      <w:pPr>
        <w:pStyle w:val="ListParagraph"/>
        <w:spacing w:line="360" w:lineRule="auto"/>
        <w:ind w:left="284"/>
        <w:jc w:val="both"/>
        <w:rPr>
          <w:b/>
          <w:bCs/>
        </w:rPr>
      </w:pPr>
    </w:p>
    <w:p w14:paraId="4D603614" w14:textId="716A7DC6" w:rsidR="008E2112" w:rsidRPr="00F66BF7" w:rsidRDefault="0081163B" w:rsidP="00E97D9F">
      <w:pPr>
        <w:pStyle w:val="ListParagraph"/>
        <w:numPr>
          <w:ilvl w:val="3"/>
          <w:numId w:val="17"/>
        </w:numPr>
        <w:spacing w:line="360" w:lineRule="auto"/>
        <w:ind w:left="284" w:hanging="284"/>
        <w:jc w:val="both"/>
        <w:rPr>
          <w:b/>
          <w:bCs/>
        </w:rPr>
      </w:pPr>
      <w:proofErr w:type="spellStart"/>
      <w:r>
        <w:rPr>
          <w:b/>
        </w:rPr>
        <w:t>Kenshin</w:t>
      </w:r>
      <w:proofErr w:type="spellEnd"/>
      <w:r>
        <w:rPr>
          <w:b/>
        </w:rPr>
        <w:t xml:space="preserve"> Impact</w:t>
      </w:r>
      <w:r>
        <w:t xml:space="preserve"> </w:t>
      </w:r>
      <w:r w:rsidR="008E2112">
        <w:t xml:space="preserve">wants the website to provide </w:t>
      </w:r>
      <w:r w:rsidR="008E2112">
        <w:rPr>
          <w:b/>
          <w:bCs/>
        </w:rPr>
        <w:t>information</w:t>
      </w:r>
      <w:r w:rsidR="008E2112">
        <w:t xml:space="preserve"> about their game such as the </w:t>
      </w:r>
      <w:r w:rsidR="008E2112" w:rsidRPr="008E2112">
        <w:rPr>
          <w:b/>
          <w:bCs/>
        </w:rPr>
        <w:t>game’s feature, characters, screenshots</w:t>
      </w:r>
      <w:r w:rsidR="008E2112">
        <w:t xml:space="preserve">, and </w:t>
      </w:r>
      <w:r w:rsidR="008E2112" w:rsidRPr="00F66BF7">
        <w:rPr>
          <w:b/>
          <w:bCs/>
        </w:rPr>
        <w:t>other useful information.</w:t>
      </w:r>
    </w:p>
    <w:p w14:paraId="22D48981" w14:textId="77777777" w:rsidR="0000177B" w:rsidRPr="0000177B" w:rsidRDefault="0000177B" w:rsidP="0000177B">
      <w:pPr>
        <w:pStyle w:val="ListParagraph"/>
        <w:spacing w:line="360" w:lineRule="auto"/>
        <w:ind w:left="284"/>
        <w:jc w:val="both"/>
      </w:pPr>
    </w:p>
    <w:p w14:paraId="224BF430" w14:textId="3CAF0EB8" w:rsidR="00E97D9F" w:rsidRDefault="0081163B" w:rsidP="00E97D9F">
      <w:pPr>
        <w:pStyle w:val="ListParagraph"/>
        <w:numPr>
          <w:ilvl w:val="3"/>
          <w:numId w:val="17"/>
        </w:numPr>
        <w:spacing w:line="360" w:lineRule="auto"/>
        <w:ind w:left="284" w:hanging="284"/>
        <w:jc w:val="both"/>
      </w:pPr>
      <w:proofErr w:type="spellStart"/>
      <w:r>
        <w:rPr>
          <w:b/>
        </w:rPr>
        <w:t>Kenshin</w:t>
      </w:r>
      <w:proofErr w:type="spellEnd"/>
      <w:r>
        <w:rPr>
          <w:b/>
        </w:rPr>
        <w:t xml:space="preserve"> Impact</w:t>
      </w:r>
      <w:r>
        <w:t xml:space="preserve"> </w:t>
      </w:r>
      <w:r w:rsidR="00E97D9F">
        <w:t xml:space="preserve">wants you to build the website attractive, appealing and fully functional, and also make sure the website is </w:t>
      </w:r>
      <w:r w:rsidR="00E97D9F" w:rsidRPr="009448E8">
        <w:rPr>
          <w:b/>
        </w:rPr>
        <w:t>responsive</w:t>
      </w:r>
      <w:r w:rsidR="00E97D9F">
        <w:t xml:space="preserve">. The website should be accessible using a mobile phone in a perfect way. To achieve that, use </w:t>
      </w:r>
      <w:r w:rsidR="00E97D9F">
        <w:rPr>
          <w:b/>
        </w:rPr>
        <w:t xml:space="preserve">5 kinds of CSS property </w:t>
      </w:r>
      <w:r w:rsidR="00E97D9F">
        <w:t xml:space="preserve">and </w:t>
      </w:r>
      <w:r w:rsidR="00E97D9F">
        <w:rPr>
          <w:b/>
        </w:rPr>
        <w:t>JavaScript</w:t>
      </w:r>
      <w:r w:rsidR="00E97D9F">
        <w:t xml:space="preserve">. Use </w:t>
      </w:r>
      <w:r w:rsidR="00E97D9F">
        <w:rPr>
          <w:b/>
        </w:rPr>
        <w:t>Meta</w:t>
      </w:r>
      <w:r w:rsidR="00E97D9F">
        <w:t xml:space="preserve"> </w:t>
      </w:r>
      <w:r w:rsidR="00E97D9F">
        <w:rPr>
          <w:b/>
        </w:rPr>
        <w:t>viewport</w:t>
      </w:r>
      <w:r w:rsidR="00E97D9F">
        <w:t xml:space="preserve"> </w:t>
      </w:r>
      <w:r w:rsidR="00E97D9F">
        <w:rPr>
          <w:b/>
        </w:rPr>
        <w:t>tag</w:t>
      </w:r>
      <w:r w:rsidR="00E97D9F">
        <w:t xml:space="preserve"> and </w:t>
      </w:r>
      <w:r w:rsidR="00E97D9F">
        <w:rPr>
          <w:b/>
        </w:rPr>
        <w:t>media</w:t>
      </w:r>
      <w:r w:rsidR="00E97D9F">
        <w:t xml:space="preserve"> </w:t>
      </w:r>
      <w:r w:rsidR="00E97D9F">
        <w:rPr>
          <w:b/>
        </w:rPr>
        <w:t>screen</w:t>
      </w:r>
      <w:r w:rsidR="00E97D9F">
        <w:t xml:space="preserve"> </w:t>
      </w:r>
      <w:r w:rsidR="00E97D9F">
        <w:rPr>
          <w:b/>
        </w:rPr>
        <w:t>rule</w:t>
      </w:r>
      <w:r w:rsidR="00E97D9F">
        <w:t xml:space="preserve"> that will be applied if the screen is </w:t>
      </w:r>
      <w:r w:rsidR="00E97D9F">
        <w:rPr>
          <w:b/>
        </w:rPr>
        <w:t>below</w:t>
      </w:r>
      <w:r w:rsidR="00E97D9F">
        <w:t xml:space="preserve"> </w:t>
      </w:r>
      <w:r w:rsidR="00E97D9F">
        <w:rPr>
          <w:b/>
        </w:rPr>
        <w:t>800px</w:t>
      </w:r>
      <w:r w:rsidR="00E97D9F">
        <w:t xml:space="preserve"> screen.</w:t>
      </w:r>
      <w:r w:rsidR="00E97D9F">
        <w:rPr>
          <w:b/>
        </w:rPr>
        <w:t xml:space="preserve"> </w:t>
      </w:r>
    </w:p>
    <w:p w14:paraId="19532438" w14:textId="25A12946" w:rsidR="0090213D" w:rsidRDefault="0090213D" w:rsidP="0090213D">
      <w:pPr>
        <w:pStyle w:val="ListParagraph"/>
        <w:spacing w:line="360" w:lineRule="auto"/>
        <w:ind w:left="284"/>
        <w:jc w:val="both"/>
      </w:pPr>
    </w:p>
    <w:p w14:paraId="32B92D5C" w14:textId="050DEE7A" w:rsidR="0090213D" w:rsidRDefault="0090213D" w:rsidP="0090213D">
      <w:pPr>
        <w:pStyle w:val="ListParagraph"/>
        <w:spacing w:line="360" w:lineRule="auto"/>
        <w:ind w:left="284"/>
        <w:jc w:val="both"/>
      </w:pPr>
    </w:p>
    <w:p w14:paraId="02827FD0" w14:textId="636DF898" w:rsidR="0090213D" w:rsidRDefault="0090213D" w:rsidP="0090213D">
      <w:pPr>
        <w:pStyle w:val="ListParagraph"/>
        <w:spacing w:line="360" w:lineRule="auto"/>
        <w:ind w:left="284"/>
        <w:jc w:val="both"/>
      </w:pPr>
    </w:p>
    <w:p w14:paraId="0CE6DB9B" w14:textId="77777777" w:rsidR="0090213D" w:rsidRDefault="0090213D" w:rsidP="0090213D">
      <w:pPr>
        <w:pStyle w:val="ListParagraph"/>
        <w:spacing w:line="360" w:lineRule="auto"/>
        <w:ind w:left="284"/>
        <w:jc w:val="both"/>
      </w:pPr>
    </w:p>
    <w:p w14:paraId="56E39713" w14:textId="5323A3E3" w:rsidR="00E97D9F" w:rsidRDefault="00E97D9F" w:rsidP="00E97D9F">
      <w:pPr>
        <w:pStyle w:val="ListParagraph"/>
        <w:numPr>
          <w:ilvl w:val="3"/>
          <w:numId w:val="17"/>
        </w:numPr>
        <w:spacing w:line="360" w:lineRule="auto"/>
        <w:ind w:left="284" w:hanging="284"/>
        <w:jc w:val="both"/>
      </w:pPr>
      <w:r>
        <w:lastRenderedPageBreak/>
        <w:t xml:space="preserve">The website consists of five main pages. They are </w:t>
      </w:r>
      <w:r>
        <w:rPr>
          <w:b/>
        </w:rPr>
        <w:t>Home</w:t>
      </w:r>
      <w:r>
        <w:t xml:space="preserve">, </w:t>
      </w:r>
      <w:r>
        <w:rPr>
          <w:b/>
        </w:rPr>
        <w:t>Characters</w:t>
      </w:r>
      <w:r>
        <w:t xml:space="preserve">, </w:t>
      </w:r>
      <w:r>
        <w:rPr>
          <w:b/>
        </w:rPr>
        <w:t>About Game</w:t>
      </w:r>
      <w:r>
        <w:t xml:space="preserve">, </w:t>
      </w:r>
      <w:r>
        <w:rPr>
          <w:b/>
        </w:rPr>
        <w:t>Gallery</w:t>
      </w:r>
      <w:r>
        <w:t xml:space="preserve">, </w:t>
      </w:r>
      <w:r>
        <w:rPr>
          <w:b/>
        </w:rPr>
        <w:t>and Register</w:t>
      </w:r>
      <w:r>
        <w:t xml:space="preserve">. You must create the </w:t>
      </w:r>
      <w:r>
        <w:rPr>
          <w:b/>
        </w:rPr>
        <w:t>Navigation Menu</w:t>
      </w:r>
      <w:r>
        <w:t xml:space="preserve"> using </w:t>
      </w:r>
      <w:r>
        <w:rPr>
          <w:b/>
        </w:rPr>
        <w:t xml:space="preserve">Drop Down Menu </w:t>
      </w:r>
      <w:r>
        <w:t>using</w:t>
      </w:r>
      <w:r>
        <w:rPr>
          <w:b/>
        </w:rPr>
        <w:t xml:space="preserve"> CSS</w:t>
      </w:r>
      <w:r>
        <w:t>. Below are the requirements for each page:</w:t>
      </w:r>
    </w:p>
    <w:p w14:paraId="235E184E" w14:textId="77777777" w:rsidR="00363703" w:rsidRDefault="00E97D9F" w:rsidP="00363703">
      <w:pPr>
        <w:pStyle w:val="ListParagraph"/>
        <w:numPr>
          <w:ilvl w:val="1"/>
          <w:numId w:val="17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 w:rsidRPr="000E1CD2">
        <w:rPr>
          <w:b/>
        </w:rPr>
        <w:t>Home</w:t>
      </w:r>
    </w:p>
    <w:p w14:paraId="2D21FBF0" w14:textId="305A44B0" w:rsidR="00E97D9F" w:rsidRDefault="00363703" w:rsidP="00363703">
      <w:pPr>
        <w:pStyle w:val="ListParagraph"/>
        <w:spacing w:line="360" w:lineRule="auto"/>
        <w:ind w:left="567"/>
        <w:jc w:val="both"/>
      </w:pPr>
      <w:r>
        <w:rPr>
          <w:b/>
        </w:rPr>
        <w:tab/>
      </w:r>
      <w:r w:rsidR="00E70241">
        <w:rPr>
          <w:bCs/>
        </w:rPr>
        <w:t>This page provides some basic information about the game.</w:t>
      </w:r>
      <w:r w:rsidR="00E70241">
        <w:rPr>
          <w:b/>
        </w:rPr>
        <w:t xml:space="preserve"> </w:t>
      </w:r>
      <w:proofErr w:type="spellStart"/>
      <w:r w:rsidR="009569EC">
        <w:rPr>
          <w:b/>
        </w:rPr>
        <w:t>Kenshin</w:t>
      </w:r>
      <w:proofErr w:type="spellEnd"/>
      <w:r w:rsidR="009569EC">
        <w:rPr>
          <w:b/>
        </w:rPr>
        <w:t xml:space="preserve"> Impact</w:t>
      </w:r>
      <w:r w:rsidR="009569EC" w:rsidRPr="00C65A23">
        <w:t xml:space="preserve"> </w:t>
      </w:r>
      <w:r w:rsidR="00E97D9F" w:rsidRPr="00C65A23">
        <w:t>want</w:t>
      </w:r>
      <w:r w:rsidR="00C65A23" w:rsidRPr="00C65A23">
        <w:t xml:space="preserve"> this page</w:t>
      </w:r>
      <w:r w:rsidR="00E97D9F" w:rsidRPr="00C65A23">
        <w:t xml:space="preserve"> to have an </w:t>
      </w:r>
      <w:r w:rsidR="00E97D9F" w:rsidRPr="00363703">
        <w:rPr>
          <w:b/>
        </w:rPr>
        <w:t>image-slider</w:t>
      </w:r>
      <w:r w:rsidR="00E97D9F" w:rsidRPr="00C65A23">
        <w:t xml:space="preserve"> using </w:t>
      </w:r>
      <w:proofErr w:type="spellStart"/>
      <w:r w:rsidR="00E97D9F" w:rsidRPr="00363703">
        <w:rPr>
          <w:b/>
        </w:rPr>
        <w:t>JQuery</w:t>
      </w:r>
      <w:proofErr w:type="spellEnd"/>
      <w:r w:rsidR="00E97D9F" w:rsidRPr="00363703">
        <w:rPr>
          <w:b/>
        </w:rPr>
        <w:t xml:space="preserve"> animation </w:t>
      </w:r>
      <w:r w:rsidR="00E97D9F" w:rsidRPr="00363703">
        <w:rPr>
          <w:bCs/>
        </w:rPr>
        <w:t>effect</w:t>
      </w:r>
      <w:r w:rsidR="00E97D9F" w:rsidRPr="00C65A23">
        <w:t xml:space="preserve"> on this page to show the </w:t>
      </w:r>
      <w:r w:rsidR="00C65A23" w:rsidRPr="00C90625">
        <w:t xml:space="preserve">game’s </w:t>
      </w:r>
      <w:r w:rsidR="00872B42" w:rsidRPr="00C90625">
        <w:t>information</w:t>
      </w:r>
      <w:r w:rsidR="00C90625">
        <w:t>.</w:t>
      </w:r>
    </w:p>
    <w:p w14:paraId="0BCAEEA6" w14:textId="117191C5" w:rsidR="00E97D9F" w:rsidRPr="000E1CD2" w:rsidRDefault="000E1CD2" w:rsidP="00E97D9F">
      <w:pPr>
        <w:pStyle w:val="ListParagraph"/>
        <w:numPr>
          <w:ilvl w:val="1"/>
          <w:numId w:val="17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Characters</w:t>
      </w:r>
    </w:p>
    <w:p w14:paraId="068A42B6" w14:textId="7FFF9472" w:rsidR="00C65A23" w:rsidRPr="000E1CD2" w:rsidRDefault="00C65A23" w:rsidP="00E97D9F">
      <w:pPr>
        <w:pStyle w:val="ListParagraph"/>
        <w:spacing w:line="360" w:lineRule="auto"/>
        <w:ind w:left="284" w:firstLine="283"/>
        <w:jc w:val="both"/>
      </w:pPr>
      <w:r>
        <w:tab/>
      </w:r>
      <w:r w:rsidR="00E97D9F" w:rsidRPr="000E1CD2">
        <w:t xml:space="preserve">This page provides </w:t>
      </w:r>
      <w:r w:rsidR="00E97D9F" w:rsidRPr="000E1CD2">
        <w:rPr>
          <w:b/>
        </w:rPr>
        <w:t>information</w:t>
      </w:r>
      <w:r w:rsidR="00E97D9F" w:rsidRPr="000E1CD2">
        <w:t xml:space="preserve"> about the </w:t>
      </w:r>
      <w:r w:rsidR="000E1CD2">
        <w:t xml:space="preserve">characters in </w:t>
      </w:r>
      <w:proofErr w:type="spellStart"/>
      <w:r w:rsidR="000E1CD2">
        <w:rPr>
          <w:b/>
          <w:bCs/>
        </w:rPr>
        <w:t>Kenshin</w:t>
      </w:r>
      <w:proofErr w:type="spellEnd"/>
      <w:r w:rsidR="000E1CD2">
        <w:rPr>
          <w:b/>
          <w:bCs/>
        </w:rPr>
        <w:t xml:space="preserve"> </w:t>
      </w:r>
      <w:r w:rsidR="00F52941">
        <w:rPr>
          <w:b/>
          <w:bCs/>
        </w:rPr>
        <w:t>Impa</w:t>
      </w:r>
      <w:r w:rsidR="000E1CD2">
        <w:rPr>
          <w:b/>
          <w:bCs/>
        </w:rPr>
        <w:t>ct</w:t>
      </w:r>
      <w:r w:rsidR="00872B42">
        <w:t>, such as the character’s name, image, background story, etc.</w:t>
      </w:r>
    </w:p>
    <w:p w14:paraId="0ED7F57E" w14:textId="7A0401B0" w:rsidR="00E97D9F" w:rsidRPr="000E1CD2" w:rsidRDefault="000E1CD2" w:rsidP="00E97D9F">
      <w:pPr>
        <w:pStyle w:val="ListParagraph"/>
        <w:numPr>
          <w:ilvl w:val="1"/>
          <w:numId w:val="17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About Game</w:t>
      </w:r>
    </w:p>
    <w:p w14:paraId="0DF19188" w14:textId="1AEAA5DE" w:rsidR="00E97D9F" w:rsidRPr="00872B42" w:rsidRDefault="00E97D9F" w:rsidP="00E97D9F">
      <w:pPr>
        <w:pStyle w:val="ListParagraph"/>
        <w:spacing w:line="360" w:lineRule="auto"/>
        <w:ind w:left="567" w:firstLine="283"/>
        <w:jc w:val="both"/>
      </w:pPr>
      <w:r w:rsidRPr="00872B42">
        <w:t xml:space="preserve">This page </w:t>
      </w:r>
      <w:r w:rsidR="00872B42" w:rsidRPr="00872B42">
        <w:t xml:space="preserve">provides </w:t>
      </w:r>
      <w:r w:rsidR="00872B42" w:rsidRPr="00C90625">
        <w:rPr>
          <w:b/>
          <w:bCs/>
        </w:rPr>
        <w:t xml:space="preserve">information </w:t>
      </w:r>
      <w:r w:rsidR="00872B42" w:rsidRPr="00872B42">
        <w:t>about the game, such as the game’s feature, etc.</w:t>
      </w:r>
    </w:p>
    <w:p w14:paraId="0768CF13" w14:textId="72964356" w:rsidR="00E97D9F" w:rsidRPr="000E1CD2" w:rsidRDefault="000E1CD2" w:rsidP="00E97D9F">
      <w:pPr>
        <w:pStyle w:val="ListParagraph"/>
        <w:numPr>
          <w:ilvl w:val="1"/>
          <w:numId w:val="17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Gallery</w:t>
      </w:r>
    </w:p>
    <w:p w14:paraId="65D3E04E" w14:textId="47102BB8" w:rsidR="002C7C46" w:rsidRDefault="00E97D9F" w:rsidP="00C90625">
      <w:pPr>
        <w:pStyle w:val="ListParagraph"/>
        <w:spacing w:line="360" w:lineRule="auto"/>
        <w:ind w:firstLine="130"/>
        <w:jc w:val="both"/>
      </w:pPr>
      <w:r w:rsidRPr="00872B42">
        <w:t xml:space="preserve">This page </w:t>
      </w:r>
      <w:r w:rsidR="00C90625">
        <w:t xml:space="preserve">will show some </w:t>
      </w:r>
      <w:r w:rsidR="00872B42" w:rsidRPr="009C3DF6">
        <w:rPr>
          <w:b/>
          <w:bCs/>
        </w:rPr>
        <w:t>in-game screenshots</w:t>
      </w:r>
      <w:r w:rsidR="00C90625">
        <w:t>.</w:t>
      </w:r>
    </w:p>
    <w:p w14:paraId="2D2FB8FC" w14:textId="77777777" w:rsidR="000E1CD2" w:rsidRPr="000E1CD2" w:rsidRDefault="000E1CD2" w:rsidP="000E1CD2">
      <w:pPr>
        <w:pStyle w:val="ListParagraph"/>
        <w:numPr>
          <w:ilvl w:val="1"/>
          <w:numId w:val="17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 w:rsidRPr="000E1CD2">
        <w:rPr>
          <w:b/>
        </w:rPr>
        <w:t>Register</w:t>
      </w:r>
    </w:p>
    <w:p w14:paraId="0825CCD5" w14:textId="78C69A8E" w:rsidR="000E1CD2" w:rsidRPr="002C7C46" w:rsidRDefault="000E1CD2" w:rsidP="00E97D9F">
      <w:pPr>
        <w:pStyle w:val="ListParagraph"/>
        <w:spacing w:line="360" w:lineRule="auto"/>
        <w:ind w:left="567" w:firstLine="283"/>
        <w:jc w:val="both"/>
      </w:pPr>
      <w:r w:rsidRPr="000E1CD2">
        <w:t xml:space="preserve">This page provides a </w:t>
      </w:r>
      <w:r w:rsidRPr="000E1CD2">
        <w:rPr>
          <w:b/>
        </w:rPr>
        <w:t>registration</w:t>
      </w:r>
      <w:r w:rsidRPr="000E1CD2">
        <w:t xml:space="preserve"> </w:t>
      </w:r>
      <w:r>
        <w:t>form</w:t>
      </w:r>
      <w:r w:rsidRPr="000E1CD2">
        <w:t xml:space="preserve"> for the </w:t>
      </w:r>
      <w:r>
        <w:t>player so the player can create an account</w:t>
      </w:r>
      <w:r w:rsidRPr="000E1CD2">
        <w:t xml:space="preserve">. </w:t>
      </w:r>
      <w:r>
        <w:t>Player</w:t>
      </w:r>
      <w:r w:rsidRPr="000E1CD2">
        <w:t xml:space="preserve"> needs to submit some information such as </w:t>
      </w:r>
      <w:r>
        <w:rPr>
          <w:b/>
        </w:rPr>
        <w:t>email</w:t>
      </w:r>
      <w:r w:rsidRPr="000E1CD2">
        <w:rPr>
          <w:b/>
        </w:rPr>
        <w:t xml:space="preserve">, </w:t>
      </w:r>
      <w:r>
        <w:rPr>
          <w:b/>
        </w:rPr>
        <w:t>username</w:t>
      </w:r>
      <w:r w:rsidRPr="000E1CD2">
        <w:rPr>
          <w:b/>
        </w:rPr>
        <w:t xml:space="preserve">, password, </w:t>
      </w:r>
      <w:r>
        <w:rPr>
          <w:b/>
        </w:rPr>
        <w:t>confirm password</w:t>
      </w:r>
      <w:r w:rsidRPr="000E1CD2">
        <w:rPr>
          <w:b/>
        </w:rPr>
        <w:t xml:space="preserve">, </w:t>
      </w:r>
      <w:r w:rsidRPr="000E1CD2">
        <w:t xml:space="preserve">and </w:t>
      </w:r>
      <w:r>
        <w:rPr>
          <w:b/>
        </w:rPr>
        <w:t>player</w:t>
      </w:r>
      <w:r w:rsidRPr="000E1CD2">
        <w:rPr>
          <w:b/>
        </w:rPr>
        <w:t xml:space="preserve"> must agree with terms and conditions</w:t>
      </w:r>
      <w:r w:rsidRPr="000E1CD2">
        <w:t xml:space="preserve">. You are also asked to create </w:t>
      </w:r>
      <w:r w:rsidRPr="000E1CD2">
        <w:rPr>
          <w:b/>
        </w:rPr>
        <w:t>5 kinds of form components</w:t>
      </w:r>
      <w:r w:rsidRPr="000E1CD2">
        <w:t xml:space="preserve"> and </w:t>
      </w:r>
      <w:r w:rsidRPr="000E1CD2">
        <w:rPr>
          <w:b/>
        </w:rPr>
        <w:t>5 kinds of validation</w:t>
      </w:r>
      <w:r w:rsidRPr="000E1CD2">
        <w:t xml:space="preserve">. For validation, you must create it using </w:t>
      </w:r>
      <w:r w:rsidRPr="000E1CD2">
        <w:rPr>
          <w:b/>
        </w:rPr>
        <w:t xml:space="preserve">JavaScript </w:t>
      </w:r>
      <w:r w:rsidRPr="000E1CD2">
        <w:t xml:space="preserve">and </w:t>
      </w:r>
      <w:r w:rsidRPr="000E1CD2">
        <w:rPr>
          <w:b/>
        </w:rPr>
        <w:t>don’t use regular expression</w:t>
      </w:r>
      <w:r w:rsidRPr="000E1CD2">
        <w:t>.</w:t>
      </w:r>
    </w:p>
    <w:p w14:paraId="715D4144" w14:textId="77777777" w:rsidR="00E53E9F" w:rsidRPr="00755FA3" w:rsidRDefault="00E53E9F" w:rsidP="00E53E9F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219DB914" w14:textId="77777777" w:rsidR="00E53E9F" w:rsidRDefault="00E53E9F" w:rsidP="00E53E9F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3AD1F2FB" w14:textId="77777777" w:rsidR="00E53E9F" w:rsidRDefault="00E53E9F" w:rsidP="00E53E9F">
      <w:pPr>
        <w:pStyle w:val="ListParagraph"/>
        <w:numPr>
          <w:ilvl w:val="4"/>
          <w:numId w:val="14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2363624C" w14:textId="0883C641" w:rsidR="00E53E9F" w:rsidRDefault="00E53E9F" w:rsidP="00E53E9F">
      <w:pPr>
        <w:pStyle w:val="ListParagraph"/>
        <w:numPr>
          <w:ilvl w:val="4"/>
          <w:numId w:val="14"/>
        </w:numPr>
        <w:spacing w:line="360" w:lineRule="auto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 xml:space="preserve">Adobe Photoshop </w:t>
      </w:r>
      <w:r w:rsidR="0039162A">
        <w:rPr>
          <w:b/>
        </w:rPr>
        <w:t>CC 2020</w:t>
      </w:r>
      <w:r>
        <w:rPr>
          <w:b/>
        </w:rPr>
        <w:t xml:space="preserve">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36BED2A7" w14:textId="77777777" w:rsidR="00E53E9F" w:rsidRDefault="00E53E9F" w:rsidP="00E53E9F">
      <w:pPr>
        <w:pStyle w:val="ListParagraph"/>
        <w:numPr>
          <w:ilvl w:val="4"/>
          <w:numId w:val="14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size,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51A430BA" w14:textId="77777777" w:rsidR="00E53E9F" w:rsidRDefault="00E53E9F" w:rsidP="00E53E9F">
      <w:pPr>
        <w:pStyle w:val="ListParagraph"/>
        <w:numPr>
          <w:ilvl w:val="4"/>
          <w:numId w:val="14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22EE242B" w14:textId="77777777" w:rsidR="00E53E9F" w:rsidRDefault="00E53E9F" w:rsidP="00E53E9F">
      <w:pPr>
        <w:pStyle w:val="ListParagraph"/>
        <w:numPr>
          <w:ilvl w:val="4"/>
          <w:numId w:val="14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24EE3BDF" w14:textId="77777777" w:rsidR="00E53E9F" w:rsidRDefault="00E53E9F" w:rsidP="00E53E9F">
      <w:pPr>
        <w:pStyle w:val="ListParagraph"/>
        <w:numPr>
          <w:ilvl w:val="4"/>
          <w:numId w:val="14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627BA0F8" w14:textId="77777777" w:rsidR="00E53E9F" w:rsidRDefault="00E53E9F" w:rsidP="00E53E9F">
      <w:pPr>
        <w:pStyle w:val="ListParagraph"/>
        <w:numPr>
          <w:ilvl w:val="4"/>
          <w:numId w:val="14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3BDB2475" w14:textId="55D24D2F" w:rsidR="00E53E9F" w:rsidRDefault="00E53E9F" w:rsidP="00E53E9F">
      <w:pPr>
        <w:pStyle w:val="ListParagraph"/>
        <w:numPr>
          <w:ilvl w:val="4"/>
          <w:numId w:val="14"/>
        </w:numPr>
        <w:spacing w:line="360" w:lineRule="auto"/>
        <w:jc w:val="both"/>
      </w:pPr>
      <w:r>
        <w:lastRenderedPageBreak/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 w:rsidR="0003524B">
        <w:rPr>
          <w:b/>
        </w:rPr>
        <w:t>,</w:t>
      </w:r>
      <w:r>
        <w:t xml:space="preserve"> and </w:t>
      </w:r>
      <w:r>
        <w:rPr>
          <w:b/>
        </w:rPr>
        <w:t>mobile devices</w:t>
      </w:r>
      <w:r>
        <w:t>.</w:t>
      </w:r>
    </w:p>
    <w:p w14:paraId="61127897" w14:textId="77777777" w:rsidR="00E53E9F" w:rsidRDefault="00E53E9F" w:rsidP="00E53E9F">
      <w:pPr>
        <w:pStyle w:val="ListParagraph"/>
        <w:numPr>
          <w:ilvl w:val="4"/>
          <w:numId w:val="14"/>
        </w:numPr>
        <w:spacing w:line="360" w:lineRule="auto"/>
        <w:jc w:val="both"/>
      </w:pPr>
      <w:r>
        <w:t>Organize your files with subdirectories.</w:t>
      </w:r>
    </w:p>
    <w:p w14:paraId="3577B167" w14:textId="133F66DE" w:rsidR="00E53E9F" w:rsidRDefault="00E53E9F" w:rsidP="00E53E9F">
      <w:pPr>
        <w:pStyle w:val="ListParagraph"/>
        <w:numPr>
          <w:ilvl w:val="4"/>
          <w:numId w:val="14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31470D0C" w14:textId="77777777" w:rsidR="006173BE" w:rsidRDefault="006173BE" w:rsidP="00E53E9F">
      <w:pPr>
        <w:spacing w:line="360" w:lineRule="auto"/>
        <w:jc w:val="both"/>
      </w:pPr>
    </w:p>
    <w:p w14:paraId="0E27FBAC" w14:textId="77777777" w:rsidR="00E53E9F" w:rsidRDefault="00E53E9F" w:rsidP="00E53E9F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2EEE9B79" w14:textId="77777777" w:rsidR="00E53E9F" w:rsidRDefault="00E53E9F" w:rsidP="00E53E9F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Logo (*.</w:t>
      </w:r>
      <w:proofErr w:type="spellStart"/>
      <w:r>
        <w:t>psd</w:t>
      </w:r>
      <w:proofErr w:type="spellEnd"/>
      <w:r>
        <w:t>).</w:t>
      </w:r>
    </w:p>
    <w:p w14:paraId="12CF4E52" w14:textId="77777777" w:rsidR="00E53E9F" w:rsidRDefault="00E53E9F" w:rsidP="00E53E9F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35FC5FB4" w14:textId="77777777" w:rsidR="00E53E9F" w:rsidRDefault="00E53E9F" w:rsidP="00E53E9F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53AC7FA8" w14:textId="77777777" w:rsidR="00C90625" w:rsidRDefault="00C90625" w:rsidP="00E53E9F">
      <w:pPr>
        <w:spacing w:line="360" w:lineRule="auto"/>
        <w:jc w:val="both"/>
      </w:pPr>
    </w:p>
    <w:p w14:paraId="77CFCB1D" w14:textId="77777777" w:rsidR="00E53E9F" w:rsidRDefault="00E53E9F" w:rsidP="00E53E9F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79AFFD96" w14:textId="77777777" w:rsidR="00E53E9F" w:rsidRDefault="00E53E9F" w:rsidP="00E53E9F">
      <w:pPr>
        <w:numPr>
          <w:ilvl w:val="0"/>
          <w:numId w:val="16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6FA04C9D" w14:textId="77777777" w:rsidR="00E53E9F" w:rsidRDefault="00E53E9F" w:rsidP="00E53E9F">
      <w:pPr>
        <w:numPr>
          <w:ilvl w:val="0"/>
          <w:numId w:val="16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73A81D3E" w14:textId="77777777" w:rsidR="00E53E9F" w:rsidRDefault="00E53E9F" w:rsidP="00E53E9F">
      <w:pPr>
        <w:numPr>
          <w:ilvl w:val="0"/>
          <w:numId w:val="16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1376B742" w14:textId="77777777" w:rsidR="00E53E9F" w:rsidRDefault="00E53E9F" w:rsidP="00E53E9F">
      <w:pPr>
        <w:numPr>
          <w:ilvl w:val="1"/>
          <w:numId w:val="16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4C610976" w14:textId="77777777" w:rsidR="00E53E9F" w:rsidRDefault="00E53E9F" w:rsidP="00E53E9F">
      <w:pPr>
        <w:numPr>
          <w:ilvl w:val="1"/>
          <w:numId w:val="16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41B4CD55" w14:textId="77777777" w:rsidR="00E53E9F" w:rsidRDefault="00E53E9F" w:rsidP="00E53E9F">
      <w:pPr>
        <w:numPr>
          <w:ilvl w:val="1"/>
          <w:numId w:val="16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50360B12" w14:textId="77777777" w:rsidR="00E53E9F" w:rsidRDefault="00E53E9F" w:rsidP="00E53E9F">
      <w:pPr>
        <w:numPr>
          <w:ilvl w:val="0"/>
          <w:numId w:val="16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>If there are some hidden creativities, please note them in the existing documentation because they can greatly affect your project score</w:t>
      </w:r>
    </w:p>
    <w:p w14:paraId="44539F89" w14:textId="77777777" w:rsidR="00E53E9F" w:rsidRDefault="00E53E9F" w:rsidP="00E53E9F">
      <w:pPr>
        <w:spacing w:line="360" w:lineRule="auto"/>
        <w:jc w:val="both"/>
        <w:rPr>
          <w:lang w:val="id-ID"/>
        </w:rPr>
      </w:pPr>
    </w:p>
    <w:p w14:paraId="571C171F" w14:textId="77777777" w:rsidR="00E53E9F" w:rsidRDefault="00E53E9F" w:rsidP="00E53E9F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5F3AE482" w14:textId="77777777" w:rsidR="00E53E9F" w:rsidRPr="00A32343" w:rsidRDefault="00E53E9F"/>
    <w:sectPr w:rsidR="00E53E9F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04FB0" w14:textId="77777777" w:rsidR="006B19EB" w:rsidRDefault="006B19EB" w:rsidP="00273E4A">
      <w:r>
        <w:separator/>
      </w:r>
    </w:p>
  </w:endnote>
  <w:endnote w:type="continuationSeparator" w:id="0">
    <w:p w14:paraId="3C446B59" w14:textId="77777777" w:rsidR="006B19EB" w:rsidRDefault="006B19EB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9B9BB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1B1A3B88" wp14:editId="586AA06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DF73015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3EFC826D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F2FC4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D997581" wp14:editId="533D8BA9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34183A36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07DF273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1ACAEE89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3DCA7" w14:textId="77777777" w:rsidR="006B19EB" w:rsidRDefault="006B19EB" w:rsidP="00273E4A">
      <w:r>
        <w:separator/>
      </w:r>
    </w:p>
  </w:footnote>
  <w:footnote w:type="continuationSeparator" w:id="0">
    <w:p w14:paraId="66E14CCB" w14:textId="77777777" w:rsidR="006B19EB" w:rsidRDefault="006B19EB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5ADC9E0E" w14:textId="77777777" w:rsidTr="005D0782">
      <w:tc>
        <w:tcPr>
          <w:tcW w:w="5220" w:type="dxa"/>
        </w:tcPr>
        <w:p w14:paraId="17189DA0" w14:textId="04EE9519" w:rsidR="005D0782" w:rsidRPr="00106F72" w:rsidRDefault="00106F7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2663B9D3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CA86716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3879554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2506F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B7FE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2490A"/>
    <w:multiLevelType w:val="hybridMultilevel"/>
    <w:tmpl w:val="54B8AC1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88DD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5238AD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8"/>
  </w:num>
  <w:num w:numId="5">
    <w:abstractNumId w:val="14"/>
  </w:num>
  <w:num w:numId="6">
    <w:abstractNumId w:val="12"/>
  </w:num>
  <w:num w:numId="7">
    <w:abstractNumId w:val="15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7"/>
  </w:num>
  <w:num w:numId="14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3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177B"/>
    <w:rsid w:val="000047FB"/>
    <w:rsid w:val="00020F10"/>
    <w:rsid w:val="0003524B"/>
    <w:rsid w:val="00051154"/>
    <w:rsid w:val="00072DE7"/>
    <w:rsid w:val="000732DF"/>
    <w:rsid w:val="00090081"/>
    <w:rsid w:val="000A0C90"/>
    <w:rsid w:val="000A23D8"/>
    <w:rsid w:val="000A3F41"/>
    <w:rsid w:val="000B69D0"/>
    <w:rsid w:val="000C3015"/>
    <w:rsid w:val="000E1CD2"/>
    <w:rsid w:val="000E497E"/>
    <w:rsid w:val="000F057A"/>
    <w:rsid w:val="000F1EBF"/>
    <w:rsid w:val="000F3EB6"/>
    <w:rsid w:val="000F633E"/>
    <w:rsid w:val="000F7CFC"/>
    <w:rsid w:val="000F7FC6"/>
    <w:rsid w:val="00106F72"/>
    <w:rsid w:val="001128D4"/>
    <w:rsid w:val="00122BC2"/>
    <w:rsid w:val="00126822"/>
    <w:rsid w:val="00131DAA"/>
    <w:rsid w:val="00145C2E"/>
    <w:rsid w:val="00150E94"/>
    <w:rsid w:val="00151847"/>
    <w:rsid w:val="0015698F"/>
    <w:rsid w:val="00157AE6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64486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17B7"/>
    <w:rsid w:val="002C3AC5"/>
    <w:rsid w:val="002C7C46"/>
    <w:rsid w:val="002C7FC0"/>
    <w:rsid w:val="002D1472"/>
    <w:rsid w:val="002D7F31"/>
    <w:rsid w:val="002E3324"/>
    <w:rsid w:val="003002A2"/>
    <w:rsid w:val="00303DAD"/>
    <w:rsid w:val="00305136"/>
    <w:rsid w:val="003054E4"/>
    <w:rsid w:val="00320C87"/>
    <w:rsid w:val="00321362"/>
    <w:rsid w:val="00323347"/>
    <w:rsid w:val="003432E6"/>
    <w:rsid w:val="003439D3"/>
    <w:rsid w:val="00352387"/>
    <w:rsid w:val="00355E80"/>
    <w:rsid w:val="00363703"/>
    <w:rsid w:val="0036420F"/>
    <w:rsid w:val="0036669F"/>
    <w:rsid w:val="00366844"/>
    <w:rsid w:val="0037553B"/>
    <w:rsid w:val="0038376D"/>
    <w:rsid w:val="00384C7B"/>
    <w:rsid w:val="00387D06"/>
    <w:rsid w:val="0039162A"/>
    <w:rsid w:val="003A1788"/>
    <w:rsid w:val="003A4BA6"/>
    <w:rsid w:val="003B1D05"/>
    <w:rsid w:val="003B27CC"/>
    <w:rsid w:val="003B5F77"/>
    <w:rsid w:val="003C0A29"/>
    <w:rsid w:val="003C1CE6"/>
    <w:rsid w:val="003D6B6F"/>
    <w:rsid w:val="003D7084"/>
    <w:rsid w:val="003E55C2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96573"/>
    <w:rsid w:val="004A6C28"/>
    <w:rsid w:val="004A6F1F"/>
    <w:rsid w:val="004B47B5"/>
    <w:rsid w:val="004B6AFE"/>
    <w:rsid w:val="004C0F0C"/>
    <w:rsid w:val="004D176C"/>
    <w:rsid w:val="004E7352"/>
    <w:rsid w:val="004F3B55"/>
    <w:rsid w:val="00520E03"/>
    <w:rsid w:val="005314B7"/>
    <w:rsid w:val="00535DA7"/>
    <w:rsid w:val="005447D7"/>
    <w:rsid w:val="0055410B"/>
    <w:rsid w:val="00556E41"/>
    <w:rsid w:val="00571B72"/>
    <w:rsid w:val="00571C7F"/>
    <w:rsid w:val="005753CB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173BE"/>
    <w:rsid w:val="00635EE5"/>
    <w:rsid w:val="00643F75"/>
    <w:rsid w:val="00664137"/>
    <w:rsid w:val="0067443D"/>
    <w:rsid w:val="006B19EB"/>
    <w:rsid w:val="006D36BC"/>
    <w:rsid w:val="006E0A71"/>
    <w:rsid w:val="006F4D80"/>
    <w:rsid w:val="00701ECA"/>
    <w:rsid w:val="00720962"/>
    <w:rsid w:val="0072245D"/>
    <w:rsid w:val="00737595"/>
    <w:rsid w:val="00787247"/>
    <w:rsid w:val="007918ED"/>
    <w:rsid w:val="007B5A6A"/>
    <w:rsid w:val="007C1C37"/>
    <w:rsid w:val="007E0EE7"/>
    <w:rsid w:val="00810737"/>
    <w:rsid w:val="0081163B"/>
    <w:rsid w:val="00811C48"/>
    <w:rsid w:val="0083459F"/>
    <w:rsid w:val="0083780E"/>
    <w:rsid w:val="008674E6"/>
    <w:rsid w:val="00872B42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8E2112"/>
    <w:rsid w:val="009010C1"/>
    <w:rsid w:val="0090213D"/>
    <w:rsid w:val="0090372F"/>
    <w:rsid w:val="00932B6E"/>
    <w:rsid w:val="0093677F"/>
    <w:rsid w:val="00937B93"/>
    <w:rsid w:val="00944ADA"/>
    <w:rsid w:val="009568C5"/>
    <w:rsid w:val="009569EC"/>
    <w:rsid w:val="00961A2D"/>
    <w:rsid w:val="0097243E"/>
    <w:rsid w:val="00973849"/>
    <w:rsid w:val="0098114B"/>
    <w:rsid w:val="009832E4"/>
    <w:rsid w:val="009A2464"/>
    <w:rsid w:val="009A3737"/>
    <w:rsid w:val="009C3DF6"/>
    <w:rsid w:val="009C7801"/>
    <w:rsid w:val="009E29D9"/>
    <w:rsid w:val="00A10D92"/>
    <w:rsid w:val="00A1473C"/>
    <w:rsid w:val="00A32343"/>
    <w:rsid w:val="00A46082"/>
    <w:rsid w:val="00A50AF3"/>
    <w:rsid w:val="00A52AB7"/>
    <w:rsid w:val="00A53D38"/>
    <w:rsid w:val="00A552D5"/>
    <w:rsid w:val="00A72B0D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2763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14842"/>
    <w:rsid w:val="00C25F66"/>
    <w:rsid w:val="00C26BA1"/>
    <w:rsid w:val="00C33751"/>
    <w:rsid w:val="00C44051"/>
    <w:rsid w:val="00C525FC"/>
    <w:rsid w:val="00C56C03"/>
    <w:rsid w:val="00C57A8A"/>
    <w:rsid w:val="00C57FE8"/>
    <w:rsid w:val="00C6549A"/>
    <w:rsid w:val="00C65A23"/>
    <w:rsid w:val="00C8483C"/>
    <w:rsid w:val="00C90625"/>
    <w:rsid w:val="00C915BF"/>
    <w:rsid w:val="00CB3B33"/>
    <w:rsid w:val="00CB736B"/>
    <w:rsid w:val="00CC10D1"/>
    <w:rsid w:val="00CD64BC"/>
    <w:rsid w:val="00CE7460"/>
    <w:rsid w:val="00CF11B0"/>
    <w:rsid w:val="00CF6EED"/>
    <w:rsid w:val="00D22C95"/>
    <w:rsid w:val="00D30822"/>
    <w:rsid w:val="00D3685C"/>
    <w:rsid w:val="00D37E0D"/>
    <w:rsid w:val="00D437FC"/>
    <w:rsid w:val="00D47C75"/>
    <w:rsid w:val="00D60A6D"/>
    <w:rsid w:val="00D62196"/>
    <w:rsid w:val="00D67DFC"/>
    <w:rsid w:val="00D72FF7"/>
    <w:rsid w:val="00D8527A"/>
    <w:rsid w:val="00D95848"/>
    <w:rsid w:val="00DA4A85"/>
    <w:rsid w:val="00DB0A75"/>
    <w:rsid w:val="00DC25D3"/>
    <w:rsid w:val="00DC4B9D"/>
    <w:rsid w:val="00DC700A"/>
    <w:rsid w:val="00DE2FA6"/>
    <w:rsid w:val="00DE76E3"/>
    <w:rsid w:val="00DF2179"/>
    <w:rsid w:val="00DF224B"/>
    <w:rsid w:val="00E0375C"/>
    <w:rsid w:val="00E03DA9"/>
    <w:rsid w:val="00E047D9"/>
    <w:rsid w:val="00E335DA"/>
    <w:rsid w:val="00E36B77"/>
    <w:rsid w:val="00E36EA8"/>
    <w:rsid w:val="00E502A7"/>
    <w:rsid w:val="00E53E9F"/>
    <w:rsid w:val="00E61799"/>
    <w:rsid w:val="00E642BF"/>
    <w:rsid w:val="00E660C4"/>
    <w:rsid w:val="00E70241"/>
    <w:rsid w:val="00E83F0C"/>
    <w:rsid w:val="00E97D9F"/>
    <w:rsid w:val="00EB5190"/>
    <w:rsid w:val="00ED5890"/>
    <w:rsid w:val="00EF17AC"/>
    <w:rsid w:val="00F057FA"/>
    <w:rsid w:val="00F0768E"/>
    <w:rsid w:val="00F22A92"/>
    <w:rsid w:val="00F2470C"/>
    <w:rsid w:val="00F2595B"/>
    <w:rsid w:val="00F349E1"/>
    <w:rsid w:val="00F36E33"/>
    <w:rsid w:val="00F46E72"/>
    <w:rsid w:val="00F52941"/>
    <w:rsid w:val="00F53807"/>
    <w:rsid w:val="00F55B88"/>
    <w:rsid w:val="00F66BF7"/>
    <w:rsid w:val="00F712CE"/>
    <w:rsid w:val="00F80742"/>
    <w:rsid w:val="00F955DA"/>
    <w:rsid w:val="00FA41A2"/>
    <w:rsid w:val="00FC245F"/>
    <w:rsid w:val="00FE23C0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A6FCC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9C335-CF5E-459F-A94D-06390C150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15</TotalTime>
  <Pages>5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ケビン</cp:lastModifiedBy>
  <cp:revision>49</cp:revision>
  <dcterms:created xsi:type="dcterms:W3CDTF">2020-11-26T10:54:00Z</dcterms:created>
  <dcterms:modified xsi:type="dcterms:W3CDTF">2021-02-03T12:26:00Z</dcterms:modified>
</cp:coreProperties>
</file>